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586" w:rsidRDefault="008877FC" w:rsidP="00F320DF">
      <w:r>
        <w:rPr>
          <w:rFonts w:hint="eastAsia"/>
        </w:rPr>
        <w:t>TecoGAN代码分析笔记</w:t>
      </w:r>
    </w:p>
    <w:p w:rsidR="008877FC" w:rsidRDefault="002960A6" w:rsidP="008877FC">
      <w:pPr>
        <w:pStyle w:val="1"/>
      </w:pPr>
      <w:r>
        <w:t>main.py</w:t>
      </w:r>
    </w:p>
    <w:p w:rsidR="002960A6" w:rsidRDefault="002960A6" w:rsidP="002960A6">
      <w:pPr>
        <w:pStyle w:val="2"/>
      </w:pPr>
      <w:r>
        <w:rPr>
          <w:rFonts w:hint="eastAsia"/>
        </w:rPr>
        <w:t>引用库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22"/>
      </w:tblGrid>
      <w:tr w:rsidR="002960A6" w:rsidTr="00B05577">
        <w:trPr>
          <w:trHeight w:val="2258"/>
        </w:trPr>
        <w:tc>
          <w:tcPr>
            <w:tcW w:w="3522" w:type="dxa"/>
          </w:tcPr>
          <w:tbl>
            <w:tblPr>
              <w:tblW w:w="2636" w:type="dxa"/>
              <w:tblInd w:w="4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</w:tblGrid>
            <w:tr w:rsidR="00B05577" w:rsidRPr="002960A6" w:rsidTr="00B05577">
              <w:trPr>
                <w:trHeight w:val="214"/>
              </w:trPr>
              <w:tc>
                <w:tcPr>
                  <w:tcW w:w="0" w:type="auto"/>
                </w:tcPr>
                <w:p w:rsidR="00B05577" w:rsidRPr="002960A6" w:rsidRDefault="00B05577" w:rsidP="00B05577">
                  <w:pPr>
                    <w:widowControl/>
                    <w:spacing w:line="300" w:lineRule="atLeast"/>
                    <w:ind w:firstLineChars="100" w:firstLine="180"/>
                    <w:jc w:val="left"/>
                    <w:rPr>
                      <w:rFonts w:ascii="Consolas" w:eastAsia="宋体" w:hAnsi="Consolas" w:cs="Segoe UI" w:hint="eastAsia"/>
                      <w:color w:val="24292E"/>
                      <w:kern w:val="0"/>
                      <w:sz w:val="18"/>
                      <w:szCs w:val="18"/>
                    </w:rPr>
                  </w:pPr>
                  <w:proofErr w:type="spellStart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numpy</w:t>
                  </w:r>
                  <w:proofErr w:type="spellEnd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&gt;=1.14.3</w:t>
                  </w:r>
                </w:p>
              </w:tc>
            </w:tr>
            <w:tr w:rsidR="00B05577" w:rsidRPr="002960A6" w:rsidTr="00B05577">
              <w:trPr>
                <w:trHeight w:val="22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5577" w:rsidRPr="002960A6" w:rsidRDefault="00B05577" w:rsidP="00B0557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proofErr w:type="spellStart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scipy</w:t>
                  </w:r>
                  <w:proofErr w:type="spellEnd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&gt;=1.0.1</w:t>
                  </w:r>
                </w:p>
                <w:p w:rsidR="00B05577" w:rsidRPr="002960A6" w:rsidRDefault="00B05577" w:rsidP="00B05577">
                  <w:pPr>
                    <w:widowControl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05577" w:rsidRPr="002960A6" w:rsidTr="00B05577">
              <w:trPr>
                <w:trHeight w:val="2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5577" w:rsidRPr="002960A6" w:rsidRDefault="00B05577" w:rsidP="00B0557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proofErr w:type="spellStart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scikit</w:t>
                  </w:r>
                  <w:proofErr w:type="spellEnd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-image&gt;=0.13.0</w:t>
                  </w:r>
                </w:p>
                <w:p w:rsidR="00B05577" w:rsidRPr="002960A6" w:rsidRDefault="00B05577" w:rsidP="00B05577">
                  <w:pPr>
                    <w:widowControl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05577" w:rsidRPr="002960A6" w:rsidTr="00B05577">
              <w:trPr>
                <w:trHeight w:val="22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5577" w:rsidRPr="002960A6" w:rsidRDefault="00B05577" w:rsidP="00B0557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matplotlib&gt;=1.5.1</w:t>
                  </w:r>
                </w:p>
                <w:p w:rsidR="00B05577" w:rsidRPr="002960A6" w:rsidRDefault="00B05577" w:rsidP="00B05577">
                  <w:pPr>
                    <w:widowControl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05577" w:rsidRPr="002960A6" w:rsidTr="00B05577">
              <w:trPr>
                <w:trHeight w:val="22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5577" w:rsidRPr="002960A6" w:rsidRDefault="00B05577" w:rsidP="00B0557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pandas&gt;=0.23.1</w:t>
                  </w:r>
                </w:p>
                <w:p w:rsidR="00B05577" w:rsidRPr="002960A6" w:rsidRDefault="00B05577" w:rsidP="00B05577">
                  <w:pPr>
                    <w:widowControl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05577" w:rsidRPr="002960A6" w:rsidTr="00B05577">
              <w:trPr>
                <w:trHeight w:val="22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5577" w:rsidRPr="002960A6" w:rsidRDefault="00B05577" w:rsidP="00B0557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proofErr w:type="spellStart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Keras</w:t>
                  </w:r>
                  <w:proofErr w:type="spellEnd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&gt;=2.1.2</w:t>
                  </w:r>
                </w:p>
                <w:p w:rsidR="00B05577" w:rsidRPr="002960A6" w:rsidRDefault="00B05577" w:rsidP="00B05577">
                  <w:pPr>
                    <w:widowControl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05577" w:rsidRPr="002960A6" w:rsidTr="00B05577">
              <w:trPr>
                <w:trHeight w:val="22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5577" w:rsidRPr="002960A6" w:rsidRDefault="00B05577" w:rsidP="00B0557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torch&gt;=0.4.0</w:t>
                  </w:r>
                </w:p>
                <w:p w:rsidR="00B05577" w:rsidRPr="002960A6" w:rsidRDefault="00B05577" w:rsidP="00B05577">
                  <w:pPr>
                    <w:widowControl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05577" w:rsidRPr="002960A6" w:rsidTr="00B05577">
              <w:trPr>
                <w:trHeight w:val="2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5577" w:rsidRPr="002960A6" w:rsidRDefault="00B05577" w:rsidP="00B0557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proofErr w:type="spellStart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torchvision</w:t>
                  </w:r>
                  <w:proofErr w:type="spellEnd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&gt;=0.2.1</w:t>
                  </w:r>
                </w:p>
                <w:p w:rsidR="00B05577" w:rsidRPr="002960A6" w:rsidRDefault="00B05577" w:rsidP="00B05577">
                  <w:pPr>
                    <w:widowControl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05577" w:rsidRPr="002960A6" w:rsidTr="00B05577">
              <w:trPr>
                <w:trHeight w:val="22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5577" w:rsidRPr="002960A6" w:rsidRDefault="00B05577" w:rsidP="00B0557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proofErr w:type="spellStart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opencv</w:t>
                  </w:r>
                  <w:proofErr w:type="spellEnd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-python&gt;=2.4.11</w:t>
                  </w:r>
                </w:p>
                <w:p w:rsidR="00B05577" w:rsidRPr="002960A6" w:rsidRDefault="00B05577" w:rsidP="00B05577">
                  <w:pPr>
                    <w:widowControl/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05577" w:rsidRPr="002960A6" w:rsidTr="00B05577">
              <w:trPr>
                <w:trHeight w:val="22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5577" w:rsidRPr="002960A6" w:rsidRDefault="00B05577" w:rsidP="00B0557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proofErr w:type="spellStart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ipython</w:t>
                  </w:r>
                  <w:proofErr w:type="spellEnd"/>
                  <w:r w:rsidRPr="002960A6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&gt;=7.4.0</w:t>
                  </w:r>
                </w:p>
              </w:tc>
            </w:tr>
          </w:tbl>
          <w:p w:rsidR="002960A6" w:rsidRDefault="002960A6" w:rsidP="002960A6">
            <w:pPr>
              <w:rPr>
                <w:rFonts w:hint="eastAsia"/>
              </w:rPr>
            </w:pPr>
          </w:p>
        </w:tc>
      </w:tr>
    </w:tbl>
    <w:p w:rsidR="002960A6" w:rsidRDefault="00B05577" w:rsidP="00B05577">
      <w:pPr>
        <w:pStyle w:val="2"/>
      </w:pPr>
      <w:r>
        <w:rPr>
          <w:rFonts w:hint="eastAsia"/>
        </w:rPr>
        <w:t>超参数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85"/>
        <w:gridCol w:w="2379"/>
        <w:gridCol w:w="2342"/>
        <w:gridCol w:w="1390"/>
      </w:tblGrid>
      <w:tr w:rsidR="00B05577" w:rsidTr="003823ED">
        <w:tc>
          <w:tcPr>
            <w:tcW w:w="2122" w:type="dxa"/>
          </w:tcPr>
          <w:p w:rsidR="00B05577" w:rsidRDefault="00B05577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09" w:type="dxa"/>
          </w:tcPr>
          <w:p w:rsidR="00B05577" w:rsidRDefault="00B05577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350" w:type="dxa"/>
          </w:tcPr>
          <w:p w:rsidR="00B05577" w:rsidRDefault="00B05577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5" w:type="dxa"/>
          </w:tcPr>
          <w:p w:rsidR="00B05577" w:rsidRDefault="00B05577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F47275" w:rsidTr="008E22F3">
        <w:tc>
          <w:tcPr>
            <w:tcW w:w="8296" w:type="dxa"/>
            <w:gridSpan w:val="4"/>
          </w:tcPr>
          <w:p w:rsidR="00F47275" w:rsidRDefault="00F47275" w:rsidP="00B05577">
            <w:pPr>
              <w:rPr>
                <w:rFonts w:hint="eastAsia"/>
              </w:rPr>
            </w:pPr>
            <w:r w:rsidRPr="00D84788">
              <w:rPr>
                <w:b/>
              </w:rPr>
              <w:t>D</w:t>
            </w:r>
            <w:r w:rsidRPr="00D84788">
              <w:rPr>
                <w:rFonts w:hint="eastAsia"/>
                <w:b/>
              </w:rPr>
              <w:t>irectories</w:t>
            </w:r>
          </w:p>
        </w:tc>
      </w:tr>
      <w:tr w:rsidR="00B05577" w:rsidTr="003823ED">
        <w:tc>
          <w:tcPr>
            <w:tcW w:w="2122" w:type="dxa"/>
          </w:tcPr>
          <w:p w:rsidR="00B05577" w:rsidRDefault="00D84788" w:rsidP="00B05577">
            <w:pPr>
              <w:rPr>
                <w:rFonts w:hint="eastAsia"/>
              </w:rPr>
            </w:pPr>
            <w:proofErr w:type="spellStart"/>
            <w:r w:rsidRPr="00D84788">
              <w:t>input_dir_LR</w:t>
            </w:r>
            <w:proofErr w:type="spellEnd"/>
          </w:p>
        </w:tc>
        <w:tc>
          <w:tcPr>
            <w:tcW w:w="2409" w:type="dxa"/>
          </w:tcPr>
          <w:p w:rsidR="00B05577" w:rsidRDefault="003823ED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输入测试低分数据，</w:t>
            </w:r>
            <w:r w:rsidRPr="003823ED">
              <w:t>for inference mode</w:t>
            </w:r>
          </w:p>
        </w:tc>
        <w:tc>
          <w:tcPr>
            <w:tcW w:w="2350" w:type="dxa"/>
          </w:tcPr>
          <w:p w:rsidR="00B05577" w:rsidRDefault="003823ED" w:rsidP="00B05577">
            <w:pPr>
              <w:rPr>
                <w:rFonts w:hint="eastAsia"/>
              </w:rPr>
            </w:pPr>
            <w:r w:rsidRPr="003823ED">
              <w:t>/data/</w:t>
            </w:r>
            <w:proofErr w:type="spellStart"/>
            <w:r w:rsidRPr="003823ED">
              <w:t>yyl</w:t>
            </w:r>
            <w:proofErr w:type="spellEnd"/>
            <w:r w:rsidRPr="003823ED">
              <w:t>/</w:t>
            </w:r>
            <w:proofErr w:type="spellStart"/>
            <w:r w:rsidRPr="003823ED">
              <w:t>teco</w:t>
            </w:r>
            <w:proofErr w:type="spellEnd"/>
            <w:r w:rsidRPr="003823ED">
              <w:t>-video/</w:t>
            </w:r>
          </w:p>
        </w:tc>
        <w:tc>
          <w:tcPr>
            <w:tcW w:w="1415" w:type="dxa"/>
          </w:tcPr>
          <w:p w:rsidR="00B05577" w:rsidRDefault="003823ED" w:rsidP="00B0557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input_dir_len</w:t>
            </w:r>
            <w:proofErr w:type="spellEnd"/>
          </w:p>
        </w:tc>
        <w:tc>
          <w:tcPr>
            <w:tcW w:w="2409" w:type="dxa"/>
          </w:tcPr>
          <w:p w:rsidR="00D84788" w:rsidRDefault="003823ED" w:rsidP="00B05577">
            <w:pPr>
              <w:rPr>
                <w:rFonts w:hint="eastAsia"/>
              </w:rPr>
            </w:pPr>
            <w:r w:rsidRPr="003823ED">
              <w:t>length of the input for inference mode, -1 means all</w:t>
            </w:r>
          </w:p>
        </w:tc>
        <w:tc>
          <w:tcPr>
            <w:tcW w:w="2350" w:type="dxa"/>
          </w:tcPr>
          <w:p w:rsidR="00D84788" w:rsidRDefault="003823ED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415" w:type="dxa"/>
          </w:tcPr>
          <w:p w:rsidR="00D84788" w:rsidRDefault="003823ED" w:rsidP="00B055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input_dir_HR</w:t>
            </w:r>
            <w:proofErr w:type="spellEnd"/>
          </w:p>
        </w:tc>
        <w:tc>
          <w:tcPr>
            <w:tcW w:w="2409" w:type="dxa"/>
          </w:tcPr>
          <w:p w:rsidR="00D84788" w:rsidRDefault="003823ED" w:rsidP="00B05577">
            <w:pPr>
              <w:rPr>
                <w:rFonts w:hint="eastAsia"/>
              </w:rPr>
            </w:pPr>
            <w:r w:rsidRPr="003823ED">
              <w:t>The directory of the input resolution input data, for inference mode</w:t>
            </w:r>
          </w:p>
        </w:tc>
        <w:tc>
          <w:tcPr>
            <w:tcW w:w="2350" w:type="dxa"/>
          </w:tcPr>
          <w:p w:rsidR="00D84788" w:rsidRDefault="003823ED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415" w:type="dxa"/>
          </w:tcPr>
          <w:p w:rsidR="00D84788" w:rsidRDefault="003823ED" w:rsidP="00B05577">
            <w:pPr>
              <w:rPr>
                <w:rFonts w:hint="eastAsia"/>
              </w:rPr>
            </w:pPr>
            <w:r>
              <w:t>Str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r w:rsidRPr="00D84788">
              <w:t>mode</w:t>
            </w:r>
          </w:p>
        </w:tc>
        <w:tc>
          <w:tcPr>
            <w:tcW w:w="2409" w:type="dxa"/>
          </w:tcPr>
          <w:p w:rsidR="00D84788" w:rsidRDefault="003823ED" w:rsidP="00B05577">
            <w:pPr>
              <w:rPr>
                <w:rFonts w:hint="eastAsia"/>
              </w:rPr>
            </w:pPr>
            <w:r>
              <w:t>Train or inference</w:t>
            </w:r>
          </w:p>
        </w:tc>
        <w:tc>
          <w:tcPr>
            <w:tcW w:w="2350" w:type="dxa"/>
          </w:tcPr>
          <w:p w:rsidR="00D84788" w:rsidRDefault="003823ED" w:rsidP="00B05577">
            <w:pPr>
              <w:rPr>
                <w:rFonts w:hint="eastAsia"/>
              </w:rPr>
            </w:pPr>
            <w:r>
              <w:t>Train</w:t>
            </w:r>
          </w:p>
        </w:tc>
        <w:tc>
          <w:tcPr>
            <w:tcW w:w="1415" w:type="dxa"/>
          </w:tcPr>
          <w:p w:rsidR="00D84788" w:rsidRDefault="003823ED" w:rsidP="00B05577">
            <w:pPr>
              <w:rPr>
                <w:rFonts w:hint="eastAsia"/>
              </w:rPr>
            </w:pPr>
            <w:r>
              <w:t>Str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output_dir</w:t>
            </w:r>
            <w:proofErr w:type="spellEnd"/>
          </w:p>
        </w:tc>
        <w:tc>
          <w:tcPr>
            <w:tcW w:w="2409" w:type="dxa"/>
          </w:tcPr>
          <w:p w:rsidR="00D84788" w:rsidRDefault="003823ED" w:rsidP="00B05577">
            <w:pPr>
              <w:rPr>
                <w:rFonts w:hint="eastAsia"/>
              </w:rPr>
            </w:pPr>
            <w:r w:rsidRPr="003823ED">
              <w:t>The output directory of the checkpoint</w:t>
            </w:r>
          </w:p>
        </w:tc>
        <w:tc>
          <w:tcPr>
            <w:tcW w:w="2350" w:type="dxa"/>
          </w:tcPr>
          <w:p w:rsidR="00D84788" w:rsidRDefault="003823ED" w:rsidP="00B05577">
            <w:pPr>
              <w:rPr>
                <w:rFonts w:hint="eastAsia"/>
              </w:rPr>
            </w:pPr>
            <w:r w:rsidRPr="003823ED">
              <w:t>"</w:t>
            </w:r>
            <w:proofErr w:type="spellStart"/>
            <w:r w:rsidRPr="003823ED">
              <w:t>ex_TecoGAN%s</w:t>
            </w:r>
            <w:proofErr w:type="spellEnd"/>
            <w:r w:rsidRPr="003823ED">
              <w:t xml:space="preserve">/" % </w:t>
            </w:r>
            <w:proofErr w:type="spellStart"/>
            <w:r>
              <w:t>time_str</w:t>
            </w:r>
            <w:proofErr w:type="spellEnd"/>
          </w:p>
        </w:tc>
        <w:tc>
          <w:tcPr>
            <w:tcW w:w="1415" w:type="dxa"/>
          </w:tcPr>
          <w:p w:rsidR="00D84788" w:rsidRDefault="003823ED" w:rsidP="00B05577">
            <w:pPr>
              <w:rPr>
                <w:rFonts w:hint="eastAsia"/>
              </w:rPr>
            </w:pPr>
            <w:r>
              <w:t>Str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output_pre</w:t>
            </w:r>
            <w:proofErr w:type="spellEnd"/>
          </w:p>
        </w:tc>
        <w:tc>
          <w:tcPr>
            <w:tcW w:w="2409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输出结果保存路径</w:t>
            </w:r>
          </w:p>
        </w:tc>
        <w:tc>
          <w:tcPr>
            <w:tcW w:w="2350" w:type="dxa"/>
          </w:tcPr>
          <w:p w:rsidR="00D84788" w:rsidRPr="003823ED" w:rsidRDefault="00591D7F" w:rsidP="00B05577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415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t>Str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output_name</w:t>
            </w:r>
            <w:proofErr w:type="spellEnd"/>
          </w:p>
        </w:tc>
        <w:tc>
          <w:tcPr>
            <w:tcW w:w="2409" w:type="dxa"/>
          </w:tcPr>
          <w:p w:rsidR="00D84788" w:rsidRDefault="00591D7F" w:rsidP="00B05577">
            <w:pPr>
              <w:rPr>
                <w:rFonts w:hint="eastAsia"/>
              </w:rPr>
            </w:pPr>
            <w:r w:rsidRPr="00591D7F">
              <w:t xml:space="preserve">The </w:t>
            </w:r>
            <w:proofErr w:type="gramStart"/>
            <w:r w:rsidRPr="00591D7F">
              <w:t>pre name</w:t>
            </w:r>
            <w:proofErr w:type="gramEnd"/>
            <w:r w:rsidRPr="00591D7F">
              <w:t xml:space="preserve"> of the outputs</w:t>
            </w:r>
          </w:p>
        </w:tc>
        <w:tc>
          <w:tcPr>
            <w:tcW w:w="2350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“output”</w:t>
            </w:r>
          </w:p>
        </w:tc>
        <w:tc>
          <w:tcPr>
            <w:tcW w:w="1415" w:type="dxa"/>
          </w:tcPr>
          <w:p w:rsidR="00D84788" w:rsidRDefault="00591D7F" w:rsidP="00B05577">
            <w:r>
              <w:rPr>
                <w:rFonts w:hint="eastAsia"/>
              </w:rPr>
              <w:t>Str</w:t>
            </w:r>
          </w:p>
          <w:p w:rsidR="00591D7F" w:rsidRDefault="00591D7F" w:rsidP="00B05577">
            <w:pPr>
              <w:rPr>
                <w:rFonts w:hint="eastAsia"/>
              </w:rPr>
            </w:pP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output_ext</w:t>
            </w:r>
            <w:proofErr w:type="spellEnd"/>
          </w:p>
        </w:tc>
        <w:tc>
          <w:tcPr>
            <w:tcW w:w="2409" w:type="dxa"/>
          </w:tcPr>
          <w:p w:rsidR="00D84788" w:rsidRDefault="00591D7F" w:rsidP="00B05577">
            <w:pPr>
              <w:rPr>
                <w:rFonts w:hint="eastAsia"/>
              </w:rPr>
            </w:pPr>
            <w:r w:rsidRPr="00591D7F">
              <w:t>'The format of the output when evaluating</w:t>
            </w:r>
          </w:p>
        </w:tc>
        <w:tc>
          <w:tcPr>
            <w:tcW w:w="2350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“jpg”</w:t>
            </w:r>
          </w:p>
        </w:tc>
        <w:tc>
          <w:tcPr>
            <w:tcW w:w="1415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summary_dir</w:t>
            </w:r>
            <w:proofErr w:type="spellEnd"/>
          </w:p>
        </w:tc>
        <w:tc>
          <w:tcPr>
            <w:tcW w:w="2409" w:type="dxa"/>
          </w:tcPr>
          <w:p w:rsidR="00D84788" w:rsidRDefault="00591D7F" w:rsidP="00B05577">
            <w:pPr>
              <w:rPr>
                <w:rFonts w:hint="eastAsia"/>
              </w:rPr>
            </w:pPr>
            <w:r w:rsidRPr="00591D7F">
              <w:t xml:space="preserve">The </w:t>
            </w:r>
            <w:proofErr w:type="spellStart"/>
            <w:r w:rsidRPr="00591D7F">
              <w:t>dirctory</w:t>
            </w:r>
            <w:proofErr w:type="spellEnd"/>
            <w:r w:rsidRPr="00591D7F">
              <w:t xml:space="preserve"> to output the summary</w:t>
            </w:r>
          </w:p>
        </w:tc>
        <w:tc>
          <w:tcPr>
            <w:tcW w:w="2350" w:type="dxa"/>
          </w:tcPr>
          <w:p w:rsidR="00D84788" w:rsidRDefault="00591D7F" w:rsidP="00B05577">
            <w:pPr>
              <w:rPr>
                <w:rFonts w:hint="eastAsia"/>
              </w:rPr>
            </w:pPr>
            <w:proofErr w:type="spellStart"/>
            <w:proofErr w:type="gramStart"/>
            <w:r w:rsidRPr="00591D7F">
              <w:t>os.path</w:t>
            </w:r>
            <w:proofErr w:type="gramEnd"/>
            <w:r w:rsidRPr="00591D7F">
              <w:t>.join</w:t>
            </w:r>
            <w:proofErr w:type="spellEnd"/>
            <w:r w:rsidRPr="00591D7F">
              <w:t>(</w:t>
            </w:r>
            <w:proofErr w:type="spellStart"/>
            <w:r w:rsidRPr="00591D7F">
              <w:t>train_dir</w:t>
            </w:r>
            <w:proofErr w:type="spellEnd"/>
            <w:r w:rsidRPr="00591D7F">
              <w:t>, "log/")</w:t>
            </w:r>
          </w:p>
        </w:tc>
        <w:tc>
          <w:tcPr>
            <w:tcW w:w="1415" w:type="dxa"/>
          </w:tcPr>
          <w:p w:rsidR="00D84788" w:rsidRDefault="00591D7F" w:rsidP="00B05577">
            <w:r>
              <w:rPr>
                <w:rFonts w:hint="eastAsia"/>
              </w:rPr>
              <w:t>Str</w:t>
            </w:r>
          </w:p>
          <w:p w:rsidR="00591D7F" w:rsidRDefault="00591D7F" w:rsidP="00B05577">
            <w:pPr>
              <w:rPr>
                <w:rFonts w:hint="eastAsia"/>
              </w:rPr>
            </w:pPr>
          </w:p>
        </w:tc>
      </w:tr>
      <w:tr w:rsidR="00F47275" w:rsidTr="001F2D65">
        <w:tc>
          <w:tcPr>
            <w:tcW w:w="8296" w:type="dxa"/>
            <w:gridSpan w:val="4"/>
          </w:tcPr>
          <w:p w:rsidR="00F47275" w:rsidRDefault="00F47275" w:rsidP="00B05577">
            <w:pPr>
              <w:rPr>
                <w:rFonts w:hint="eastAsia"/>
              </w:rPr>
            </w:pPr>
            <w:r w:rsidRPr="00D84788">
              <w:rPr>
                <w:rFonts w:hint="eastAsia"/>
                <w:b/>
              </w:rPr>
              <w:t>Models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r w:rsidRPr="00D84788">
              <w:t>checkpoint</w:t>
            </w:r>
          </w:p>
        </w:tc>
        <w:tc>
          <w:tcPr>
            <w:tcW w:w="2409" w:type="dxa"/>
          </w:tcPr>
          <w:p w:rsidR="00D84788" w:rsidRDefault="00591D7F" w:rsidP="00B05577">
            <w:pPr>
              <w:rPr>
                <w:rFonts w:hint="eastAsia"/>
              </w:rPr>
            </w:pPr>
            <w:r w:rsidRPr="00591D7F">
              <w:t>If provided, the weight will be restored from the provided checkpoint</w:t>
            </w:r>
          </w:p>
        </w:tc>
        <w:tc>
          <w:tcPr>
            <w:tcW w:w="2350" w:type="dxa"/>
          </w:tcPr>
          <w:p w:rsidR="00D84788" w:rsidRDefault="00591D7F" w:rsidP="00B05577">
            <w:pPr>
              <w:rPr>
                <w:rFonts w:hint="eastAsia"/>
              </w:rPr>
            </w:pPr>
            <w:r w:rsidRPr="00591D7F">
              <w:t>"model/</w:t>
            </w:r>
            <w:proofErr w:type="spellStart"/>
            <w:r w:rsidRPr="00591D7F">
              <w:t>ourFRVSR</w:t>
            </w:r>
            <w:proofErr w:type="spellEnd"/>
            <w:r w:rsidRPr="00591D7F">
              <w:t>"</w:t>
            </w:r>
          </w:p>
        </w:tc>
        <w:tc>
          <w:tcPr>
            <w:tcW w:w="1415" w:type="dxa"/>
          </w:tcPr>
          <w:p w:rsidR="00D84788" w:rsidRDefault="00591D7F" w:rsidP="00B05577">
            <w:r>
              <w:rPr>
                <w:rFonts w:hint="eastAsia"/>
              </w:rPr>
              <w:t>Str</w:t>
            </w:r>
          </w:p>
          <w:p w:rsidR="00591D7F" w:rsidRDefault="00591D7F" w:rsidP="00B05577">
            <w:pPr>
              <w:rPr>
                <w:rFonts w:hint="eastAsia"/>
              </w:rPr>
            </w:pP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num_resblock</w:t>
            </w:r>
            <w:proofErr w:type="spellEnd"/>
          </w:p>
        </w:tc>
        <w:tc>
          <w:tcPr>
            <w:tcW w:w="2409" w:type="dxa"/>
          </w:tcPr>
          <w:p w:rsidR="00D84788" w:rsidRDefault="00591D7F" w:rsidP="00B05577">
            <w:pPr>
              <w:rPr>
                <w:rFonts w:hint="eastAsia"/>
              </w:rPr>
            </w:pPr>
            <w:r w:rsidRPr="00591D7F">
              <w:t>How many residual blocks are there in the generator</w:t>
            </w:r>
          </w:p>
        </w:tc>
        <w:tc>
          <w:tcPr>
            <w:tcW w:w="2350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5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Int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pre_trained_model</w:t>
            </w:r>
            <w:proofErr w:type="spellEnd"/>
          </w:p>
        </w:tc>
        <w:tc>
          <w:tcPr>
            <w:tcW w:w="2409" w:type="dxa"/>
          </w:tcPr>
          <w:p w:rsidR="00D84788" w:rsidRDefault="00591D7F" w:rsidP="00B05577">
            <w:pPr>
              <w:rPr>
                <w:rFonts w:hint="eastAsia"/>
              </w:rPr>
            </w:pPr>
            <w:r w:rsidRPr="00591D7F">
              <w:t xml:space="preserve">If True, the weight of generator will be loaded </w:t>
            </w:r>
            <w:r w:rsidRPr="00591D7F">
              <w:lastRenderedPageBreak/>
              <w:t>as an initial point</w:t>
            </w:r>
            <w:r>
              <w:rPr>
                <w:rFonts w:hint="eastAsia"/>
              </w:rPr>
              <w:t>,</w:t>
            </w:r>
            <w:r>
              <w:t xml:space="preserve"> else continue the training</w:t>
            </w:r>
          </w:p>
        </w:tc>
        <w:tc>
          <w:tcPr>
            <w:tcW w:w="2350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rue</w:t>
            </w:r>
          </w:p>
        </w:tc>
        <w:tc>
          <w:tcPr>
            <w:tcW w:w="1415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vgg_ckpt</w:t>
            </w:r>
            <w:proofErr w:type="spellEnd"/>
          </w:p>
        </w:tc>
        <w:tc>
          <w:tcPr>
            <w:tcW w:w="2409" w:type="dxa"/>
          </w:tcPr>
          <w:p w:rsidR="00D84788" w:rsidRDefault="00591D7F" w:rsidP="00B05577">
            <w:pPr>
              <w:rPr>
                <w:rFonts w:hint="eastAsia"/>
              </w:rPr>
            </w:pPr>
            <w:r w:rsidRPr="00591D7F">
              <w:t>path to checkpoint file for the vgg19</w:t>
            </w:r>
          </w:p>
        </w:tc>
        <w:tc>
          <w:tcPr>
            <w:tcW w:w="2350" w:type="dxa"/>
          </w:tcPr>
          <w:p w:rsidR="00D84788" w:rsidRDefault="00D84788" w:rsidP="00B05577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D84788" w:rsidRDefault="00591D7F" w:rsidP="00B05577">
            <w:r>
              <w:t>Str</w:t>
            </w:r>
          </w:p>
          <w:p w:rsidR="00591D7F" w:rsidRDefault="00591D7F" w:rsidP="00B05577">
            <w:pPr>
              <w:rPr>
                <w:rFonts w:hint="eastAsia"/>
              </w:rPr>
            </w:pPr>
          </w:p>
        </w:tc>
      </w:tr>
      <w:tr w:rsidR="00F47275" w:rsidTr="00BA223E">
        <w:tc>
          <w:tcPr>
            <w:tcW w:w="8296" w:type="dxa"/>
            <w:gridSpan w:val="4"/>
          </w:tcPr>
          <w:p w:rsidR="00F47275" w:rsidRDefault="00F47275" w:rsidP="00B05577">
            <w:pPr>
              <w:rPr>
                <w:rFonts w:hint="eastAsia"/>
              </w:rPr>
            </w:pPr>
            <w:r w:rsidRPr="00110EC9">
              <w:rPr>
                <w:b/>
              </w:rPr>
              <w:t xml:space="preserve">Machine </w:t>
            </w:r>
            <w:r>
              <w:rPr>
                <w:b/>
              </w:rPr>
              <w:t>R</w:t>
            </w:r>
            <w:r w:rsidRPr="00110EC9">
              <w:rPr>
                <w:b/>
              </w:rPr>
              <w:t>esources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cudaID</w:t>
            </w:r>
            <w:proofErr w:type="spellEnd"/>
          </w:p>
        </w:tc>
        <w:tc>
          <w:tcPr>
            <w:tcW w:w="2409" w:type="dxa"/>
          </w:tcPr>
          <w:p w:rsidR="00D84788" w:rsidRDefault="00591D7F" w:rsidP="00B05577">
            <w:pPr>
              <w:rPr>
                <w:rFonts w:hint="eastAsia"/>
              </w:rPr>
            </w:pPr>
            <w:r w:rsidRPr="00591D7F">
              <w:t>CUDA devices</w:t>
            </w:r>
          </w:p>
        </w:tc>
        <w:tc>
          <w:tcPr>
            <w:tcW w:w="2350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t>“1”</w:t>
            </w:r>
          </w:p>
        </w:tc>
        <w:tc>
          <w:tcPr>
            <w:tcW w:w="1415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queue_thread</w:t>
            </w:r>
            <w:proofErr w:type="spellEnd"/>
          </w:p>
        </w:tc>
        <w:tc>
          <w:tcPr>
            <w:tcW w:w="2409" w:type="dxa"/>
          </w:tcPr>
          <w:p w:rsidR="00D84788" w:rsidRDefault="00591D7F" w:rsidP="00B05577">
            <w:pPr>
              <w:rPr>
                <w:rFonts w:hint="eastAsia"/>
              </w:rPr>
            </w:pPr>
            <w:r w:rsidRPr="00591D7F">
              <w:t xml:space="preserve">The threads of the queue (More threads can </w:t>
            </w:r>
            <w:proofErr w:type="spellStart"/>
            <w:r w:rsidRPr="00591D7F">
              <w:t>speedup</w:t>
            </w:r>
            <w:proofErr w:type="spellEnd"/>
            <w:r w:rsidRPr="00591D7F">
              <w:t xml:space="preserve"> the training process.</w:t>
            </w:r>
          </w:p>
        </w:tc>
        <w:tc>
          <w:tcPr>
            <w:tcW w:w="2350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5" w:type="dxa"/>
          </w:tcPr>
          <w:p w:rsidR="00D84788" w:rsidRDefault="00591D7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D84788" w:rsidTr="003823ED">
        <w:tc>
          <w:tcPr>
            <w:tcW w:w="2122" w:type="dxa"/>
          </w:tcPr>
          <w:p w:rsidR="003823ED" w:rsidRDefault="00D84788" w:rsidP="00B05577">
            <w:proofErr w:type="spellStart"/>
            <w:r w:rsidRPr="00D84788">
              <w:t>name_video_queue</w:t>
            </w:r>
            <w:proofErr w:type="spellEnd"/>
          </w:p>
          <w:p w:rsidR="00D84788" w:rsidRPr="00D84788" w:rsidRDefault="00D84788" w:rsidP="00B05577">
            <w:r w:rsidRPr="00D84788">
              <w:t>_capacity</w:t>
            </w:r>
          </w:p>
        </w:tc>
        <w:tc>
          <w:tcPr>
            <w:tcW w:w="2409" w:type="dxa"/>
          </w:tcPr>
          <w:p w:rsidR="00D84788" w:rsidRDefault="00CE29BB" w:rsidP="00B05577">
            <w:pPr>
              <w:rPr>
                <w:rFonts w:hint="eastAsia"/>
              </w:rPr>
            </w:pPr>
            <w:r w:rsidRPr="00CE29BB">
              <w:t>The capacity of the filename queue</w:t>
            </w:r>
          </w:p>
        </w:tc>
        <w:tc>
          <w:tcPr>
            <w:tcW w:w="2350" w:type="dxa"/>
          </w:tcPr>
          <w:p w:rsidR="00D84788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415" w:type="dxa"/>
          </w:tcPr>
          <w:p w:rsidR="00D84788" w:rsidRDefault="00727B92" w:rsidP="00B055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video_queue_capacity</w:t>
            </w:r>
            <w:proofErr w:type="spellEnd"/>
          </w:p>
        </w:tc>
        <w:tc>
          <w:tcPr>
            <w:tcW w:w="2409" w:type="dxa"/>
          </w:tcPr>
          <w:p w:rsidR="00D84788" w:rsidRDefault="00727B92" w:rsidP="00B05577">
            <w:pPr>
              <w:rPr>
                <w:rFonts w:hint="eastAsia"/>
              </w:rPr>
            </w:pPr>
            <w:r w:rsidRPr="00727B92">
              <w:t>The capacity of the video queue</w:t>
            </w:r>
          </w:p>
        </w:tc>
        <w:tc>
          <w:tcPr>
            <w:tcW w:w="2350" w:type="dxa"/>
          </w:tcPr>
          <w:p w:rsidR="00D84788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415" w:type="dxa"/>
          </w:tcPr>
          <w:p w:rsidR="00D84788" w:rsidRDefault="00727B92" w:rsidP="00B055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84788" w:rsidTr="003823ED">
        <w:tc>
          <w:tcPr>
            <w:tcW w:w="2122" w:type="dxa"/>
          </w:tcPr>
          <w:p w:rsidR="00D84788" w:rsidRPr="00D84788" w:rsidRDefault="00D84788" w:rsidP="00B05577">
            <w:proofErr w:type="spellStart"/>
            <w:r w:rsidRPr="00D84788">
              <w:t>video_queue_batch</w:t>
            </w:r>
            <w:proofErr w:type="spellEnd"/>
          </w:p>
        </w:tc>
        <w:tc>
          <w:tcPr>
            <w:tcW w:w="2409" w:type="dxa"/>
          </w:tcPr>
          <w:p w:rsidR="00D84788" w:rsidRDefault="00727B92" w:rsidP="00B05577">
            <w:pPr>
              <w:rPr>
                <w:rFonts w:hint="eastAsia"/>
              </w:rPr>
            </w:pPr>
            <w:proofErr w:type="spellStart"/>
            <w:r w:rsidRPr="00727B92">
              <w:t>shuffle_batch</w:t>
            </w:r>
            <w:proofErr w:type="spellEnd"/>
            <w:r w:rsidRPr="00727B92">
              <w:t xml:space="preserve"> queue capacity</w:t>
            </w:r>
          </w:p>
        </w:tc>
        <w:tc>
          <w:tcPr>
            <w:tcW w:w="2350" w:type="dxa"/>
          </w:tcPr>
          <w:p w:rsidR="00D84788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5" w:type="dxa"/>
          </w:tcPr>
          <w:p w:rsidR="00D84788" w:rsidRDefault="00727B92" w:rsidP="00B055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47275" w:rsidTr="0030004C">
        <w:tc>
          <w:tcPr>
            <w:tcW w:w="8296" w:type="dxa"/>
            <w:gridSpan w:val="4"/>
          </w:tcPr>
          <w:p w:rsidR="00F47275" w:rsidRDefault="00F47275" w:rsidP="00B05577">
            <w:pPr>
              <w:rPr>
                <w:rFonts w:hint="eastAsia"/>
              </w:rPr>
            </w:pPr>
            <w:r w:rsidRPr="00730DBB">
              <w:rPr>
                <w:b/>
              </w:rPr>
              <w:t>Training</w:t>
            </w:r>
            <w:r>
              <w:rPr>
                <w:b/>
              </w:rPr>
              <w:t xml:space="preserve"> D</w:t>
            </w:r>
            <w:r w:rsidRPr="00730DBB">
              <w:rPr>
                <w:b/>
              </w:rPr>
              <w:t>etails</w:t>
            </w:r>
          </w:p>
        </w:tc>
      </w:tr>
      <w:tr w:rsidR="00377813" w:rsidTr="003823ED">
        <w:tc>
          <w:tcPr>
            <w:tcW w:w="2122" w:type="dxa"/>
          </w:tcPr>
          <w:p w:rsidR="00377813" w:rsidRDefault="00377813" w:rsidP="00B05577">
            <w:pPr>
              <w:rPr>
                <w:b/>
              </w:rPr>
            </w:pPr>
            <w:r w:rsidRPr="00377813">
              <w:rPr>
                <w:b/>
              </w:rPr>
              <w:t>The data preparing</w:t>
            </w:r>
            <w:r>
              <w:rPr>
                <w:b/>
              </w:rPr>
              <w:t xml:space="preserve"> </w:t>
            </w:r>
          </w:p>
          <w:p w:rsidR="00377813" w:rsidRPr="00730DBB" w:rsidRDefault="00377813" w:rsidP="00B05577">
            <w:pPr>
              <w:rPr>
                <w:b/>
              </w:rPr>
            </w:pPr>
            <w:r w:rsidRPr="00377813">
              <w:rPr>
                <w:b/>
              </w:rPr>
              <w:t>operation</w:t>
            </w:r>
          </w:p>
        </w:tc>
        <w:tc>
          <w:tcPr>
            <w:tcW w:w="2409" w:type="dxa"/>
          </w:tcPr>
          <w:p w:rsidR="00377813" w:rsidRDefault="00377813" w:rsidP="00B05577">
            <w:pPr>
              <w:rPr>
                <w:rFonts w:hint="eastAsia"/>
              </w:rPr>
            </w:pPr>
          </w:p>
        </w:tc>
        <w:tc>
          <w:tcPr>
            <w:tcW w:w="2350" w:type="dxa"/>
          </w:tcPr>
          <w:p w:rsidR="00377813" w:rsidRDefault="00377813" w:rsidP="00B05577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377813" w:rsidRDefault="00377813" w:rsidP="00B05577">
            <w:pPr>
              <w:rPr>
                <w:rFonts w:hint="eastAsia"/>
              </w:rPr>
            </w:pPr>
          </w:p>
        </w:tc>
      </w:tr>
      <w:tr w:rsidR="00730DBB" w:rsidTr="003823ED">
        <w:tc>
          <w:tcPr>
            <w:tcW w:w="2122" w:type="dxa"/>
          </w:tcPr>
          <w:p w:rsidR="00730DBB" w:rsidRPr="00D84788" w:rsidRDefault="00730DBB" w:rsidP="00B05577">
            <w:r w:rsidRPr="00730DBB">
              <w:t>RNN_N</w:t>
            </w:r>
          </w:p>
        </w:tc>
        <w:tc>
          <w:tcPr>
            <w:tcW w:w="2409" w:type="dxa"/>
          </w:tcPr>
          <w:p w:rsidR="00730DBB" w:rsidRDefault="00727B92" w:rsidP="00B05577">
            <w:pPr>
              <w:rPr>
                <w:rFonts w:hint="eastAsia"/>
              </w:rPr>
            </w:pPr>
            <w:r w:rsidRPr="00727B92">
              <w:t xml:space="preserve">The number of the </w:t>
            </w:r>
            <w:proofErr w:type="spellStart"/>
            <w:r w:rsidRPr="00727B92">
              <w:t>rnn</w:t>
            </w:r>
            <w:proofErr w:type="spellEnd"/>
            <w:r w:rsidRPr="00727B92">
              <w:t xml:space="preserve"> recurrent length</w:t>
            </w:r>
          </w:p>
        </w:tc>
        <w:tc>
          <w:tcPr>
            <w:tcW w:w="2350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15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730DBB" w:rsidTr="003823ED">
        <w:tc>
          <w:tcPr>
            <w:tcW w:w="2122" w:type="dxa"/>
          </w:tcPr>
          <w:p w:rsidR="00730DBB" w:rsidRPr="00730DBB" w:rsidRDefault="00730DBB" w:rsidP="00B05577">
            <w:proofErr w:type="spellStart"/>
            <w:r w:rsidRPr="00730DBB">
              <w:t>batch_size</w:t>
            </w:r>
            <w:proofErr w:type="spellEnd"/>
          </w:p>
        </w:tc>
        <w:tc>
          <w:tcPr>
            <w:tcW w:w="2409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t</w:t>
            </w:r>
          </w:p>
        </w:tc>
        <w:tc>
          <w:tcPr>
            <w:tcW w:w="2350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5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730DBB" w:rsidTr="003823ED">
        <w:tc>
          <w:tcPr>
            <w:tcW w:w="2122" w:type="dxa"/>
          </w:tcPr>
          <w:p w:rsidR="00730DBB" w:rsidRPr="00730DBB" w:rsidRDefault="00730DBB" w:rsidP="00B05577">
            <w:r w:rsidRPr="00730DBB">
              <w:t>flip</w:t>
            </w:r>
          </w:p>
        </w:tc>
        <w:tc>
          <w:tcPr>
            <w:tcW w:w="2409" w:type="dxa"/>
          </w:tcPr>
          <w:p w:rsidR="00730DBB" w:rsidRDefault="00727B92" w:rsidP="00B05577">
            <w:pPr>
              <w:rPr>
                <w:rFonts w:hint="eastAsia"/>
              </w:rPr>
            </w:pPr>
            <w:r w:rsidRPr="00727B92">
              <w:t>Whether random flip data augmentation is applied</w:t>
            </w:r>
          </w:p>
        </w:tc>
        <w:tc>
          <w:tcPr>
            <w:tcW w:w="2350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15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</w:tr>
      <w:tr w:rsidR="00730DBB" w:rsidTr="003823ED">
        <w:tc>
          <w:tcPr>
            <w:tcW w:w="2122" w:type="dxa"/>
          </w:tcPr>
          <w:p w:rsidR="00730DBB" w:rsidRPr="00730DBB" w:rsidRDefault="00730DBB" w:rsidP="00B05577">
            <w:proofErr w:type="spellStart"/>
            <w:r w:rsidRPr="00730DBB">
              <w:t>random_crop</w:t>
            </w:r>
            <w:proofErr w:type="spellEnd"/>
          </w:p>
        </w:tc>
        <w:tc>
          <w:tcPr>
            <w:tcW w:w="2409" w:type="dxa"/>
          </w:tcPr>
          <w:p w:rsidR="00730DBB" w:rsidRDefault="00727B92" w:rsidP="00B05577">
            <w:pPr>
              <w:rPr>
                <w:rFonts w:hint="eastAsia"/>
              </w:rPr>
            </w:pPr>
            <w:r w:rsidRPr="00727B92">
              <w:t>Whether perform the random crop</w:t>
            </w:r>
          </w:p>
        </w:tc>
        <w:tc>
          <w:tcPr>
            <w:tcW w:w="2350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15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</w:tr>
      <w:tr w:rsidR="00730DBB" w:rsidTr="003823ED">
        <w:tc>
          <w:tcPr>
            <w:tcW w:w="2122" w:type="dxa"/>
          </w:tcPr>
          <w:p w:rsidR="00730DBB" w:rsidRPr="00730DBB" w:rsidRDefault="00730DBB" w:rsidP="00B05577">
            <w:proofErr w:type="spellStart"/>
            <w:r w:rsidRPr="00730DBB">
              <w:t>movingFirstFrame</w:t>
            </w:r>
            <w:proofErr w:type="spellEnd"/>
          </w:p>
        </w:tc>
        <w:tc>
          <w:tcPr>
            <w:tcW w:w="2409" w:type="dxa"/>
          </w:tcPr>
          <w:p w:rsidR="00730DBB" w:rsidRDefault="00727B92" w:rsidP="00B05577">
            <w:pPr>
              <w:rPr>
                <w:rFonts w:hint="eastAsia"/>
              </w:rPr>
            </w:pPr>
            <w:r w:rsidRPr="00727B92">
              <w:t>Whether use constant moving first frame randomly.</w:t>
            </w:r>
          </w:p>
        </w:tc>
        <w:tc>
          <w:tcPr>
            <w:tcW w:w="2350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15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</w:tr>
      <w:tr w:rsidR="00730DBB" w:rsidTr="003823ED">
        <w:tc>
          <w:tcPr>
            <w:tcW w:w="2122" w:type="dxa"/>
          </w:tcPr>
          <w:p w:rsidR="00730DBB" w:rsidRPr="00730DBB" w:rsidRDefault="00730DBB" w:rsidP="00B05577">
            <w:proofErr w:type="spellStart"/>
            <w:r w:rsidRPr="00730DBB">
              <w:t>crop_size</w:t>
            </w:r>
            <w:proofErr w:type="spellEnd"/>
          </w:p>
        </w:tc>
        <w:tc>
          <w:tcPr>
            <w:tcW w:w="2409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2350" w:type="dxa"/>
          </w:tcPr>
          <w:p w:rsidR="00730DBB" w:rsidRDefault="00727B9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15" w:type="dxa"/>
          </w:tcPr>
          <w:p w:rsidR="00727B92" w:rsidRDefault="00727B92" w:rsidP="00B05577">
            <w:pPr>
              <w:rPr>
                <w:rFonts w:hint="eastAsia"/>
              </w:rPr>
            </w:pPr>
            <w:r>
              <w:t>Int</w:t>
            </w:r>
          </w:p>
        </w:tc>
      </w:tr>
      <w:tr w:rsidR="00377813" w:rsidTr="003823ED">
        <w:tc>
          <w:tcPr>
            <w:tcW w:w="2122" w:type="dxa"/>
          </w:tcPr>
          <w:p w:rsidR="00377813" w:rsidRPr="00377813" w:rsidRDefault="00377813" w:rsidP="00B05577">
            <w:pPr>
              <w:rPr>
                <w:b/>
              </w:rPr>
            </w:pPr>
            <w:r w:rsidRPr="00377813">
              <w:rPr>
                <w:b/>
              </w:rPr>
              <w:t>Training data settings</w:t>
            </w:r>
          </w:p>
        </w:tc>
        <w:tc>
          <w:tcPr>
            <w:tcW w:w="2409" w:type="dxa"/>
          </w:tcPr>
          <w:p w:rsidR="00377813" w:rsidRDefault="00377813" w:rsidP="00B05577">
            <w:pPr>
              <w:rPr>
                <w:rFonts w:hint="eastAsia"/>
              </w:rPr>
            </w:pPr>
          </w:p>
        </w:tc>
        <w:tc>
          <w:tcPr>
            <w:tcW w:w="2350" w:type="dxa"/>
          </w:tcPr>
          <w:p w:rsidR="00377813" w:rsidRDefault="00377813" w:rsidP="00B05577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377813" w:rsidRDefault="00377813" w:rsidP="00B05577">
            <w:pPr>
              <w:rPr>
                <w:rFonts w:hint="eastAsia"/>
              </w:rPr>
            </w:pPr>
          </w:p>
        </w:tc>
      </w:tr>
      <w:tr w:rsidR="00730DBB" w:rsidTr="003823ED">
        <w:tc>
          <w:tcPr>
            <w:tcW w:w="2122" w:type="dxa"/>
          </w:tcPr>
          <w:p w:rsidR="00730DBB" w:rsidRPr="00730DBB" w:rsidRDefault="00730DBB" w:rsidP="00B05577">
            <w:proofErr w:type="spellStart"/>
            <w:r w:rsidRPr="00730DBB">
              <w:t>input_video_dir</w:t>
            </w:r>
            <w:proofErr w:type="spellEnd"/>
          </w:p>
        </w:tc>
        <w:tc>
          <w:tcPr>
            <w:tcW w:w="2409" w:type="dxa"/>
          </w:tcPr>
          <w:p w:rsidR="00730DBB" w:rsidRDefault="00727B92" w:rsidP="00B05577">
            <w:pPr>
              <w:rPr>
                <w:rFonts w:hint="eastAsia"/>
              </w:rPr>
            </w:pPr>
            <w:r w:rsidRPr="00727B92">
              <w:t>The directory of the video input data, for training</w:t>
            </w:r>
          </w:p>
        </w:tc>
        <w:tc>
          <w:tcPr>
            <w:tcW w:w="2350" w:type="dxa"/>
          </w:tcPr>
          <w:p w:rsidR="00730DBB" w:rsidRDefault="00730DBB" w:rsidP="00B05577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730DBB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</w:tr>
      <w:tr w:rsidR="00730DBB" w:rsidTr="003823ED">
        <w:tc>
          <w:tcPr>
            <w:tcW w:w="2122" w:type="dxa"/>
          </w:tcPr>
          <w:p w:rsidR="00730DBB" w:rsidRPr="00730DBB" w:rsidRDefault="00730DBB" w:rsidP="00B05577">
            <w:proofErr w:type="spellStart"/>
            <w:r w:rsidRPr="00730DBB">
              <w:t>input_video_pre</w:t>
            </w:r>
            <w:proofErr w:type="spellEnd"/>
          </w:p>
        </w:tc>
        <w:tc>
          <w:tcPr>
            <w:tcW w:w="2409" w:type="dxa"/>
          </w:tcPr>
          <w:p w:rsidR="00730DBB" w:rsidRDefault="00007C21" w:rsidP="00B05577">
            <w:pPr>
              <w:rPr>
                <w:rFonts w:hint="eastAsia"/>
              </w:rPr>
            </w:pPr>
            <w:r w:rsidRPr="00007C21">
              <w:t xml:space="preserve">The </w:t>
            </w:r>
            <w:proofErr w:type="gramStart"/>
            <w:r w:rsidRPr="00007C21">
              <w:t>pre of</w:t>
            </w:r>
            <w:proofErr w:type="gramEnd"/>
            <w:r w:rsidRPr="00007C21">
              <w:t xml:space="preserve"> the directory of the video input data</w:t>
            </w:r>
          </w:p>
        </w:tc>
        <w:tc>
          <w:tcPr>
            <w:tcW w:w="2350" w:type="dxa"/>
          </w:tcPr>
          <w:p w:rsidR="00730DBB" w:rsidRDefault="00007C21" w:rsidP="00B05577">
            <w:pPr>
              <w:rPr>
                <w:rFonts w:hint="eastAsia"/>
              </w:rPr>
            </w:pPr>
            <w:r>
              <w:t>“scene”</w:t>
            </w:r>
          </w:p>
        </w:tc>
        <w:tc>
          <w:tcPr>
            <w:tcW w:w="1415" w:type="dxa"/>
          </w:tcPr>
          <w:p w:rsidR="00730DBB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</w:tr>
      <w:tr w:rsidR="00730DBB" w:rsidTr="003823ED">
        <w:tc>
          <w:tcPr>
            <w:tcW w:w="2122" w:type="dxa"/>
          </w:tcPr>
          <w:p w:rsidR="00730DBB" w:rsidRPr="00730DBB" w:rsidRDefault="00730DBB" w:rsidP="00B05577">
            <w:proofErr w:type="spellStart"/>
            <w:r w:rsidRPr="00730DBB">
              <w:t>str_dir</w:t>
            </w:r>
            <w:proofErr w:type="spellEnd"/>
          </w:p>
        </w:tc>
        <w:tc>
          <w:tcPr>
            <w:tcW w:w="2409" w:type="dxa"/>
          </w:tcPr>
          <w:p w:rsidR="00730DBB" w:rsidRDefault="00007C21" w:rsidP="00B05577">
            <w:pPr>
              <w:rPr>
                <w:rFonts w:hint="eastAsia"/>
              </w:rPr>
            </w:pPr>
            <w:r w:rsidRPr="00007C21">
              <w:t>The starting index of the video directory</w:t>
            </w:r>
          </w:p>
        </w:tc>
        <w:tc>
          <w:tcPr>
            <w:tcW w:w="2350" w:type="dxa"/>
          </w:tcPr>
          <w:p w:rsidR="00730DBB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415" w:type="dxa"/>
          </w:tcPr>
          <w:p w:rsidR="00730DBB" w:rsidRDefault="00007C21" w:rsidP="00B05577">
            <w:pPr>
              <w:rPr>
                <w:rFonts w:hint="eastAsia"/>
              </w:rPr>
            </w:pPr>
            <w:r>
              <w:t>Int</w:t>
            </w:r>
          </w:p>
        </w:tc>
      </w:tr>
      <w:tr w:rsidR="00377813" w:rsidTr="003823ED">
        <w:tc>
          <w:tcPr>
            <w:tcW w:w="2122" w:type="dxa"/>
          </w:tcPr>
          <w:p w:rsidR="00377813" w:rsidRPr="00730DBB" w:rsidRDefault="00377813" w:rsidP="00B05577">
            <w:proofErr w:type="spellStart"/>
            <w:r w:rsidRPr="00377813">
              <w:t>end_dir</w:t>
            </w:r>
            <w:proofErr w:type="spellEnd"/>
          </w:p>
        </w:tc>
        <w:tc>
          <w:tcPr>
            <w:tcW w:w="2409" w:type="dxa"/>
          </w:tcPr>
          <w:p w:rsidR="00377813" w:rsidRDefault="00007C21" w:rsidP="00B05577">
            <w:pPr>
              <w:rPr>
                <w:rFonts w:hint="eastAsia"/>
              </w:rPr>
            </w:pPr>
            <w:r w:rsidRPr="00007C21">
              <w:t xml:space="preserve">The </w:t>
            </w:r>
            <w:r>
              <w:t>end</w:t>
            </w:r>
            <w:r w:rsidRPr="00007C21">
              <w:t xml:space="preserve"> index of the video directory</w:t>
            </w:r>
          </w:p>
        </w:tc>
        <w:tc>
          <w:tcPr>
            <w:tcW w:w="2350" w:type="dxa"/>
          </w:tcPr>
          <w:p w:rsidR="00377813" w:rsidRPr="00007C21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220</w:t>
            </w:r>
          </w:p>
        </w:tc>
        <w:tc>
          <w:tcPr>
            <w:tcW w:w="1415" w:type="dxa"/>
          </w:tcPr>
          <w:p w:rsidR="00377813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77813" w:rsidTr="003823ED">
        <w:tc>
          <w:tcPr>
            <w:tcW w:w="2122" w:type="dxa"/>
          </w:tcPr>
          <w:p w:rsidR="00377813" w:rsidRPr="00377813" w:rsidRDefault="00377813" w:rsidP="00B05577">
            <w:proofErr w:type="spellStart"/>
            <w:r w:rsidRPr="00377813">
              <w:t>end_dir_val</w:t>
            </w:r>
            <w:proofErr w:type="spellEnd"/>
          </w:p>
        </w:tc>
        <w:tc>
          <w:tcPr>
            <w:tcW w:w="2409" w:type="dxa"/>
          </w:tcPr>
          <w:p w:rsidR="00377813" w:rsidRDefault="00007C21" w:rsidP="00B05577">
            <w:pPr>
              <w:rPr>
                <w:rFonts w:hint="eastAsia"/>
              </w:rPr>
            </w:pPr>
            <w:r w:rsidRPr="00007C21">
              <w:t xml:space="preserve">The ending index for validation of the video </w:t>
            </w:r>
            <w:r w:rsidRPr="00007C21">
              <w:lastRenderedPageBreak/>
              <w:t>directory</w:t>
            </w:r>
          </w:p>
        </w:tc>
        <w:tc>
          <w:tcPr>
            <w:tcW w:w="2350" w:type="dxa"/>
          </w:tcPr>
          <w:p w:rsidR="00377813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274</w:t>
            </w:r>
          </w:p>
        </w:tc>
        <w:tc>
          <w:tcPr>
            <w:tcW w:w="1415" w:type="dxa"/>
          </w:tcPr>
          <w:p w:rsidR="00377813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77813" w:rsidTr="003823ED">
        <w:tc>
          <w:tcPr>
            <w:tcW w:w="2122" w:type="dxa"/>
          </w:tcPr>
          <w:p w:rsidR="00377813" w:rsidRPr="00377813" w:rsidRDefault="00377813" w:rsidP="00B05577">
            <w:proofErr w:type="spellStart"/>
            <w:r w:rsidRPr="00377813">
              <w:t>max_frm</w:t>
            </w:r>
            <w:proofErr w:type="spellEnd"/>
          </w:p>
        </w:tc>
        <w:tc>
          <w:tcPr>
            <w:tcW w:w="2409" w:type="dxa"/>
          </w:tcPr>
          <w:p w:rsidR="00377813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每个文件夹最大帧数</w:t>
            </w:r>
          </w:p>
        </w:tc>
        <w:tc>
          <w:tcPr>
            <w:tcW w:w="2350" w:type="dxa"/>
          </w:tcPr>
          <w:p w:rsidR="00377813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415" w:type="dxa"/>
          </w:tcPr>
          <w:p w:rsidR="00377813" w:rsidRDefault="00007C21" w:rsidP="00B055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Pr>
              <w:rPr>
                <w:b/>
              </w:rPr>
            </w:pPr>
            <w:r w:rsidRPr="00F47275">
              <w:rPr>
                <w:b/>
              </w:rPr>
              <w:t>The loss parameters</w:t>
            </w:r>
          </w:p>
        </w:tc>
        <w:tc>
          <w:tcPr>
            <w:tcW w:w="2409" w:type="dxa"/>
          </w:tcPr>
          <w:p w:rsidR="00F47275" w:rsidRDefault="00F47275" w:rsidP="00B05577">
            <w:pPr>
              <w:rPr>
                <w:rFonts w:hint="eastAsia"/>
              </w:rPr>
            </w:pPr>
          </w:p>
        </w:tc>
        <w:tc>
          <w:tcPr>
            <w:tcW w:w="2350" w:type="dxa"/>
          </w:tcPr>
          <w:p w:rsidR="00F47275" w:rsidRDefault="00F47275" w:rsidP="00B05577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F47275" w:rsidRDefault="00F47275" w:rsidP="00B05577">
            <w:pPr>
              <w:rPr>
                <w:rFonts w:hint="eastAsia"/>
              </w:rPr>
            </w:pPr>
          </w:p>
        </w:tc>
      </w:tr>
      <w:tr w:rsidR="00F47275" w:rsidTr="003823ED">
        <w:tc>
          <w:tcPr>
            <w:tcW w:w="2122" w:type="dxa"/>
          </w:tcPr>
          <w:p w:rsidR="00F47275" w:rsidRPr="00377813" w:rsidRDefault="00F47275" w:rsidP="00B05577">
            <w:proofErr w:type="spellStart"/>
            <w:r w:rsidRPr="00F47275">
              <w:t>vgg_scaling</w:t>
            </w:r>
            <w:proofErr w:type="spellEnd"/>
          </w:p>
        </w:tc>
        <w:tc>
          <w:tcPr>
            <w:tcW w:w="2409" w:type="dxa"/>
          </w:tcPr>
          <w:p w:rsidR="00F47275" w:rsidRDefault="00007C21" w:rsidP="00B05577">
            <w:pPr>
              <w:rPr>
                <w:rFonts w:hint="eastAsia"/>
              </w:rPr>
            </w:pPr>
            <w:r w:rsidRPr="00007C21">
              <w:t>The scaling factor for the VGG perceptual loss, disable with negative value</w:t>
            </w:r>
          </w:p>
        </w:tc>
        <w:tc>
          <w:tcPr>
            <w:tcW w:w="2350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415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roofErr w:type="spellStart"/>
            <w:r w:rsidRPr="00F47275">
              <w:t>warp_scaling</w:t>
            </w:r>
            <w:proofErr w:type="spellEnd"/>
          </w:p>
        </w:tc>
        <w:tc>
          <w:tcPr>
            <w:tcW w:w="2409" w:type="dxa"/>
          </w:tcPr>
          <w:p w:rsidR="00F47275" w:rsidRDefault="00007C21" w:rsidP="00B05577">
            <w:pPr>
              <w:rPr>
                <w:rFonts w:hint="eastAsia"/>
              </w:rPr>
            </w:pPr>
            <w:r w:rsidRPr="00007C21">
              <w:t>The scaling factor for the warp</w:t>
            </w:r>
          </w:p>
        </w:tc>
        <w:tc>
          <w:tcPr>
            <w:tcW w:w="2350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15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roofErr w:type="spellStart"/>
            <w:r w:rsidRPr="00F47275">
              <w:t>pingpang</w:t>
            </w:r>
            <w:proofErr w:type="spellEnd"/>
          </w:p>
        </w:tc>
        <w:tc>
          <w:tcPr>
            <w:tcW w:w="2409" w:type="dxa"/>
          </w:tcPr>
          <w:p w:rsidR="00F47275" w:rsidRDefault="00007C21" w:rsidP="00B05577">
            <w:pPr>
              <w:rPr>
                <w:rFonts w:hint="eastAsia"/>
              </w:rPr>
            </w:pPr>
            <w:r w:rsidRPr="00007C21">
              <w:t>use bi-directional recurrent or not</w:t>
            </w:r>
          </w:p>
        </w:tc>
        <w:tc>
          <w:tcPr>
            <w:tcW w:w="2350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15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roofErr w:type="spellStart"/>
            <w:r w:rsidRPr="00F47275">
              <w:t>pp_scaling</w:t>
            </w:r>
            <w:proofErr w:type="spellEnd"/>
          </w:p>
        </w:tc>
        <w:tc>
          <w:tcPr>
            <w:tcW w:w="2409" w:type="dxa"/>
          </w:tcPr>
          <w:p w:rsidR="00F47275" w:rsidRDefault="00007C21" w:rsidP="00B05577">
            <w:pPr>
              <w:rPr>
                <w:rFonts w:hint="eastAsia"/>
              </w:rPr>
            </w:pPr>
            <w:r w:rsidRPr="00007C21">
              <w:t xml:space="preserve">factor of </w:t>
            </w:r>
            <w:proofErr w:type="spellStart"/>
            <w:r w:rsidRPr="00007C21">
              <w:t>pingpang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loss</w:t>
            </w:r>
          </w:p>
        </w:tc>
        <w:tc>
          <w:tcPr>
            <w:tcW w:w="2350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15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Pr>
              <w:rPr>
                <w:b/>
              </w:rPr>
            </w:pPr>
            <w:r w:rsidRPr="00F47275">
              <w:rPr>
                <w:b/>
              </w:rPr>
              <w:t>Training parameters</w:t>
            </w:r>
          </w:p>
        </w:tc>
        <w:tc>
          <w:tcPr>
            <w:tcW w:w="2409" w:type="dxa"/>
          </w:tcPr>
          <w:p w:rsidR="00F47275" w:rsidRDefault="00F47275" w:rsidP="00B05577">
            <w:pPr>
              <w:rPr>
                <w:rFonts w:hint="eastAsia"/>
              </w:rPr>
            </w:pPr>
          </w:p>
        </w:tc>
        <w:tc>
          <w:tcPr>
            <w:tcW w:w="2350" w:type="dxa"/>
          </w:tcPr>
          <w:p w:rsidR="00F47275" w:rsidRDefault="00F47275" w:rsidP="00B05577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F47275" w:rsidRDefault="00F47275" w:rsidP="00B05577">
            <w:pPr>
              <w:rPr>
                <w:rFonts w:hint="eastAsia"/>
              </w:rPr>
            </w:pP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r w:rsidRPr="00F47275">
              <w:t>EPS</w:t>
            </w:r>
          </w:p>
        </w:tc>
        <w:tc>
          <w:tcPr>
            <w:tcW w:w="2409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小数</w:t>
            </w:r>
          </w:p>
        </w:tc>
        <w:tc>
          <w:tcPr>
            <w:tcW w:w="2350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1e-12</w:t>
            </w:r>
          </w:p>
        </w:tc>
        <w:tc>
          <w:tcPr>
            <w:tcW w:w="1415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roofErr w:type="spellStart"/>
            <w:r w:rsidRPr="00F47275">
              <w:t>learning_rate</w:t>
            </w:r>
            <w:proofErr w:type="spellEnd"/>
          </w:p>
        </w:tc>
        <w:tc>
          <w:tcPr>
            <w:tcW w:w="2409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t</w:t>
            </w:r>
          </w:p>
        </w:tc>
        <w:tc>
          <w:tcPr>
            <w:tcW w:w="2350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5e-5</w:t>
            </w:r>
          </w:p>
        </w:tc>
        <w:tc>
          <w:tcPr>
            <w:tcW w:w="1415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roofErr w:type="spellStart"/>
            <w:r w:rsidRPr="00F47275">
              <w:t>decay_step</w:t>
            </w:r>
            <w:proofErr w:type="spellEnd"/>
          </w:p>
        </w:tc>
        <w:tc>
          <w:tcPr>
            <w:tcW w:w="2409" w:type="dxa"/>
          </w:tcPr>
          <w:p w:rsidR="00F47275" w:rsidRDefault="00007C21" w:rsidP="00B05577">
            <w:pPr>
              <w:rPr>
                <w:rFonts w:hint="eastAsia"/>
              </w:rPr>
            </w:pPr>
            <w:r w:rsidRPr="00007C21">
              <w:t>The steps needed to decay the learning rate</w:t>
            </w:r>
          </w:p>
        </w:tc>
        <w:tc>
          <w:tcPr>
            <w:tcW w:w="2350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5e</w:t>
            </w:r>
            <w:r>
              <w:t>5</w:t>
            </w:r>
          </w:p>
        </w:tc>
        <w:tc>
          <w:tcPr>
            <w:tcW w:w="1415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roofErr w:type="spellStart"/>
            <w:r w:rsidRPr="00F47275">
              <w:t>decay_rate</w:t>
            </w:r>
            <w:proofErr w:type="spellEnd"/>
          </w:p>
        </w:tc>
        <w:tc>
          <w:tcPr>
            <w:tcW w:w="2409" w:type="dxa"/>
          </w:tcPr>
          <w:p w:rsidR="00F47275" w:rsidRDefault="00007C21" w:rsidP="00B05577">
            <w:pPr>
              <w:rPr>
                <w:rFonts w:hint="eastAsia"/>
              </w:rPr>
            </w:pPr>
            <w:r w:rsidRPr="00007C21">
              <w:t>The decay rate of each decay step</w:t>
            </w:r>
          </w:p>
        </w:tc>
        <w:tc>
          <w:tcPr>
            <w:tcW w:w="2350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15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r w:rsidRPr="00F47275">
              <w:t>stair</w:t>
            </w:r>
          </w:p>
        </w:tc>
        <w:tc>
          <w:tcPr>
            <w:tcW w:w="2409" w:type="dxa"/>
          </w:tcPr>
          <w:p w:rsidR="00F47275" w:rsidRDefault="00007C21" w:rsidP="00B05577">
            <w:pPr>
              <w:rPr>
                <w:rFonts w:hint="eastAsia"/>
              </w:rPr>
            </w:pPr>
            <w:r w:rsidRPr="00007C21">
              <w:t>Whether perform staircase decay. True =&gt; decay in discrete interval.</w:t>
            </w:r>
          </w:p>
        </w:tc>
        <w:tc>
          <w:tcPr>
            <w:tcW w:w="2350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15" w:type="dxa"/>
          </w:tcPr>
          <w:p w:rsidR="00F47275" w:rsidRDefault="00007C2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r w:rsidRPr="00F47275">
              <w:t>beta</w:t>
            </w:r>
          </w:p>
        </w:tc>
        <w:tc>
          <w:tcPr>
            <w:tcW w:w="2409" w:type="dxa"/>
          </w:tcPr>
          <w:p w:rsidR="00F47275" w:rsidRDefault="001C2BB4" w:rsidP="00B05577">
            <w:pPr>
              <w:rPr>
                <w:rFonts w:hint="eastAsia"/>
              </w:rPr>
            </w:pPr>
            <w:r w:rsidRPr="001C2BB4">
              <w:t>The beta1 parameter for the Adam optimizer</w:t>
            </w:r>
          </w:p>
        </w:tc>
        <w:tc>
          <w:tcPr>
            <w:tcW w:w="2350" w:type="dxa"/>
          </w:tcPr>
          <w:p w:rsidR="00F47275" w:rsidRDefault="001C2BB4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415" w:type="dxa"/>
          </w:tcPr>
          <w:p w:rsidR="00F47275" w:rsidRDefault="008241BF" w:rsidP="00B05577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roofErr w:type="spellStart"/>
            <w:r w:rsidRPr="00F47275">
              <w:t>adameps</w:t>
            </w:r>
            <w:proofErr w:type="spellEnd"/>
          </w:p>
        </w:tc>
        <w:tc>
          <w:tcPr>
            <w:tcW w:w="2409" w:type="dxa"/>
          </w:tcPr>
          <w:p w:rsidR="00F47275" w:rsidRDefault="008241BF" w:rsidP="00B05577">
            <w:pPr>
              <w:rPr>
                <w:rFonts w:hint="eastAsia"/>
              </w:rPr>
            </w:pPr>
            <w:r w:rsidRPr="008241BF">
              <w:t>'The eps parameter for the Adam optimizer</w:t>
            </w:r>
          </w:p>
        </w:tc>
        <w:tc>
          <w:tcPr>
            <w:tcW w:w="2350" w:type="dxa"/>
          </w:tcPr>
          <w:p w:rsidR="00F47275" w:rsidRDefault="008241B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e-8</w:t>
            </w:r>
          </w:p>
        </w:tc>
        <w:tc>
          <w:tcPr>
            <w:tcW w:w="1415" w:type="dxa"/>
          </w:tcPr>
          <w:p w:rsidR="00F47275" w:rsidRDefault="008241BF" w:rsidP="00B05577">
            <w:r>
              <w:t>Float</w:t>
            </w:r>
          </w:p>
          <w:p w:rsidR="008241BF" w:rsidRDefault="008241BF" w:rsidP="00B05577">
            <w:pPr>
              <w:rPr>
                <w:rFonts w:hint="eastAsia"/>
              </w:rPr>
            </w:pP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roofErr w:type="spellStart"/>
            <w:r w:rsidRPr="00F47275">
              <w:t>max_epoch</w:t>
            </w:r>
            <w:proofErr w:type="spellEnd"/>
          </w:p>
        </w:tc>
        <w:tc>
          <w:tcPr>
            <w:tcW w:w="2409" w:type="dxa"/>
          </w:tcPr>
          <w:p w:rsidR="00F47275" w:rsidRDefault="008241BF" w:rsidP="00B05577">
            <w:pPr>
              <w:rPr>
                <w:rFonts w:hint="eastAsia"/>
              </w:rPr>
            </w:pPr>
            <w:r>
              <w:t>Rt</w:t>
            </w:r>
          </w:p>
        </w:tc>
        <w:tc>
          <w:tcPr>
            <w:tcW w:w="2350" w:type="dxa"/>
          </w:tcPr>
          <w:p w:rsidR="00F47275" w:rsidRDefault="008241BF" w:rsidP="00B0557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1415" w:type="dxa"/>
          </w:tcPr>
          <w:p w:rsidR="008241BF" w:rsidRDefault="008241BF" w:rsidP="00B05577">
            <w:pPr>
              <w:rPr>
                <w:rFonts w:hint="eastAsia"/>
              </w:rPr>
            </w:pPr>
            <w:r>
              <w:t>Int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roofErr w:type="spellStart"/>
            <w:r w:rsidRPr="00F47275">
              <w:t>max_iter</w:t>
            </w:r>
            <w:proofErr w:type="spellEnd"/>
          </w:p>
        </w:tc>
        <w:tc>
          <w:tcPr>
            <w:tcW w:w="2409" w:type="dxa"/>
          </w:tcPr>
          <w:p w:rsidR="008241BF" w:rsidRDefault="008241B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2350" w:type="dxa"/>
          </w:tcPr>
          <w:p w:rsidR="00F47275" w:rsidRDefault="008241BF" w:rsidP="00B05577">
            <w:pPr>
              <w:rPr>
                <w:rFonts w:hint="eastAsia"/>
              </w:rPr>
            </w:pPr>
            <w:r w:rsidRPr="008241BF">
              <w:t>1000000</w:t>
            </w:r>
          </w:p>
        </w:tc>
        <w:tc>
          <w:tcPr>
            <w:tcW w:w="1415" w:type="dxa"/>
          </w:tcPr>
          <w:p w:rsidR="00F47275" w:rsidRDefault="008241BF" w:rsidP="00B05577">
            <w:pPr>
              <w:rPr>
                <w:rFonts w:hint="eastAsia"/>
              </w:rPr>
            </w:pPr>
            <w:r>
              <w:t>Int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roofErr w:type="spellStart"/>
            <w:r w:rsidRPr="00F47275">
              <w:t>display_freq</w:t>
            </w:r>
            <w:proofErr w:type="spellEnd"/>
          </w:p>
        </w:tc>
        <w:tc>
          <w:tcPr>
            <w:tcW w:w="2409" w:type="dxa"/>
          </w:tcPr>
          <w:p w:rsidR="00F47275" w:rsidRDefault="008241BF" w:rsidP="00B05577">
            <w:pPr>
              <w:rPr>
                <w:rFonts w:hint="eastAsia"/>
              </w:rPr>
            </w:pPr>
            <w:r w:rsidRPr="008241BF">
              <w:t xml:space="preserve">The </w:t>
            </w:r>
            <w:proofErr w:type="spellStart"/>
            <w:r w:rsidRPr="008241BF">
              <w:t>diplay</w:t>
            </w:r>
            <w:proofErr w:type="spellEnd"/>
            <w:r w:rsidRPr="008241BF">
              <w:t xml:space="preserve"> frequency of the training process</w:t>
            </w:r>
          </w:p>
        </w:tc>
        <w:tc>
          <w:tcPr>
            <w:tcW w:w="2350" w:type="dxa"/>
          </w:tcPr>
          <w:p w:rsidR="00F47275" w:rsidRDefault="008241B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5" w:type="dxa"/>
          </w:tcPr>
          <w:p w:rsidR="00F47275" w:rsidRDefault="008241BF" w:rsidP="00B05577">
            <w:pPr>
              <w:rPr>
                <w:rFonts w:hint="eastAsia"/>
              </w:rPr>
            </w:pPr>
            <w:r>
              <w:t>Int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roofErr w:type="spellStart"/>
            <w:r w:rsidRPr="00F47275">
              <w:t>summary_freq</w:t>
            </w:r>
            <w:proofErr w:type="spellEnd"/>
          </w:p>
        </w:tc>
        <w:tc>
          <w:tcPr>
            <w:tcW w:w="2409" w:type="dxa"/>
          </w:tcPr>
          <w:p w:rsidR="00F47275" w:rsidRDefault="008241BF" w:rsidP="00B05577">
            <w:pPr>
              <w:rPr>
                <w:rFonts w:hint="eastAsia"/>
              </w:rPr>
            </w:pPr>
            <w:r w:rsidRPr="008241BF">
              <w:t>The frequency of writing summary</w:t>
            </w:r>
          </w:p>
        </w:tc>
        <w:tc>
          <w:tcPr>
            <w:tcW w:w="2350" w:type="dxa"/>
          </w:tcPr>
          <w:p w:rsidR="00F47275" w:rsidRDefault="008241BF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15" w:type="dxa"/>
          </w:tcPr>
          <w:p w:rsidR="00F47275" w:rsidRDefault="008241BF" w:rsidP="00B05577">
            <w:pPr>
              <w:rPr>
                <w:rFonts w:hint="eastAsia"/>
              </w:rPr>
            </w:pPr>
            <w:r>
              <w:t>Int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roofErr w:type="spellStart"/>
            <w:r w:rsidRPr="00F47275">
              <w:t>save_freq</w:t>
            </w:r>
            <w:proofErr w:type="spellEnd"/>
          </w:p>
        </w:tc>
        <w:tc>
          <w:tcPr>
            <w:tcW w:w="2409" w:type="dxa"/>
          </w:tcPr>
          <w:p w:rsidR="00F47275" w:rsidRDefault="00DA00B2" w:rsidP="00B05577">
            <w:pPr>
              <w:rPr>
                <w:rFonts w:hint="eastAsia"/>
              </w:rPr>
            </w:pPr>
            <w:r w:rsidRPr="00DA00B2">
              <w:t>The frequency of saving images</w:t>
            </w:r>
          </w:p>
        </w:tc>
        <w:tc>
          <w:tcPr>
            <w:tcW w:w="2350" w:type="dxa"/>
          </w:tcPr>
          <w:p w:rsidR="00F47275" w:rsidRDefault="00DA00B2" w:rsidP="00B05577">
            <w:pPr>
              <w:rPr>
                <w:rFonts w:hint="eastAsia"/>
              </w:rPr>
            </w:pPr>
            <w:r w:rsidRPr="00DA00B2">
              <w:t>10000</w:t>
            </w:r>
          </w:p>
        </w:tc>
        <w:tc>
          <w:tcPr>
            <w:tcW w:w="1415" w:type="dxa"/>
          </w:tcPr>
          <w:p w:rsidR="00F47275" w:rsidRDefault="00DA00B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pPr>
              <w:rPr>
                <w:b/>
              </w:rPr>
            </w:pPr>
            <w:proofErr w:type="spellStart"/>
            <w:r w:rsidRPr="00F47275">
              <w:rPr>
                <w:b/>
              </w:rPr>
              <w:t>Dst</w:t>
            </w:r>
            <w:proofErr w:type="spellEnd"/>
            <w:r w:rsidRPr="00F47275">
              <w:rPr>
                <w:b/>
              </w:rPr>
              <w:t xml:space="preserve"> parameters</w:t>
            </w:r>
          </w:p>
        </w:tc>
        <w:tc>
          <w:tcPr>
            <w:tcW w:w="2409" w:type="dxa"/>
          </w:tcPr>
          <w:p w:rsidR="00F47275" w:rsidRDefault="00F47275" w:rsidP="00B05577">
            <w:pPr>
              <w:rPr>
                <w:rFonts w:hint="eastAsia"/>
              </w:rPr>
            </w:pPr>
          </w:p>
        </w:tc>
        <w:tc>
          <w:tcPr>
            <w:tcW w:w="2350" w:type="dxa"/>
          </w:tcPr>
          <w:p w:rsidR="00F47275" w:rsidRDefault="00F47275" w:rsidP="00B05577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F47275" w:rsidRDefault="00F47275" w:rsidP="00B05577">
            <w:pPr>
              <w:rPr>
                <w:rFonts w:hint="eastAsia"/>
              </w:rPr>
            </w:pPr>
          </w:p>
        </w:tc>
      </w:tr>
      <w:tr w:rsidR="00F47275" w:rsidTr="003823ED">
        <w:tc>
          <w:tcPr>
            <w:tcW w:w="2122" w:type="dxa"/>
          </w:tcPr>
          <w:p w:rsidR="00F47275" w:rsidRPr="00F47275" w:rsidRDefault="00F47275" w:rsidP="00B05577">
            <w:r w:rsidRPr="00F47275">
              <w:t>ratio</w:t>
            </w:r>
          </w:p>
        </w:tc>
        <w:tc>
          <w:tcPr>
            <w:tcW w:w="2409" w:type="dxa"/>
          </w:tcPr>
          <w:p w:rsidR="00F47275" w:rsidRDefault="00DA00B2" w:rsidP="00B05577">
            <w:pPr>
              <w:rPr>
                <w:rFonts w:hint="eastAsia"/>
              </w:rPr>
            </w:pPr>
            <w:r w:rsidRPr="00DA00B2">
              <w:t>The ratio between content loss and adversarial loss</w:t>
            </w:r>
          </w:p>
        </w:tc>
        <w:tc>
          <w:tcPr>
            <w:tcW w:w="2350" w:type="dxa"/>
          </w:tcPr>
          <w:p w:rsidR="00F47275" w:rsidRDefault="00DA00B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415" w:type="dxa"/>
          </w:tcPr>
          <w:p w:rsidR="00F47275" w:rsidRDefault="00DA00B2" w:rsidP="00B05577">
            <w:pPr>
              <w:rPr>
                <w:rFonts w:hint="eastAsia"/>
              </w:rPr>
            </w:pPr>
            <w:r>
              <w:t>Float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3823ED" w:rsidP="00B05577">
            <w:proofErr w:type="spellStart"/>
            <w:r w:rsidRPr="003823ED">
              <w:t>Dt_mergeDs</w:t>
            </w:r>
            <w:proofErr w:type="spellEnd"/>
          </w:p>
        </w:tc>
        <w:tc>
          <w:tcPr>
            <w:tcW w:w="2409" w:type="dxa"/>
          </w:tcPr>
          <w:p w:rsidR="00F47275" w:rsidRDefault="00DA00B2" w:rsidP="00B05577">
            <w:pPr>
              <w:rPr>
                <w:rFonts w:hint="eastAsia"/>
              </w:rPr>
            </w:pPr>
            <w:r w:rsidRPr="00DA00B2">
              <w:t>Whether only use a merged Discriminator.</w:t>
            </w:r>
          </w:p>
        </w:tc>
        <w:tc>
          <w:tcPr>
            <w:tcW w:w="2350" w:type="dxa"/>
          </w:tcPr>
          <w:p w:rsidR="00F47275" w:rsidRDefault="00DA00B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15" w:type="dxa"/>
          </w:tcPr>
          <w:p w:rsidR="00F47275" w:rsidRDefault="00DA00B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3823ED" w:rsidP="00B05577">
            <w:r w:rsidRPr="003823ED">
              <w:t>Dt_ratio_0</w:t>
            </w:r>
          </w:p>
        </w:tc>
        <w:tc>
          <w:tcPr>
            <w:tcW w:w="2409" w:type="dxa"/>
          </w:tcPr>
          <w:p w:rsidR="00F47275" w:rsidRDefault="00DA00B2" w:rsidP="00B05577">
            <w:pPr>
              <w:rPr>
                <w:rFonts w:hint="eastAsia"/>
              </w:rPr>
            </w:pPr>
            <w:r w:rsidRPr="00DA00B2">
              <w:t xml:space="preserve">The starting ratio for the temporal adversarial </w:t>
            </w:r>
            <w:r w:rsidRPr="00DA00B2">
              <w:lastRenderedPageBreak/>
              <w:t>loss</w:t>
            </w:r>
          </w:p>
        </w:tc>
        <w:tc>
          <w:tcPr>
            <w:tcW w:w="2350" w:type="dxa"/>
          </w:tcPr>
          <w:p w:rsidR="00F47275" w:rsidRDefault="00DA00B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.0</w:t>
            </w:r>
          </w:p>
        </w:tc>
        <w:tc>
          <w:tcPr>
            <w:tcW w:w="1415" w:type="dxa"/>
          </w:tcPr>
          <w:p w:rsidR="00F47275" w:rsidRDefault="00DA00B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3823ED" w:rsidP="00B05577">
            <w:proofErr w:type="spellStart"/>
            <w:r w:rsidRPr="003823ED">
              <w:t>Dt_ratio_add</w:t>
            </w:r>
            <w:proofErr w:type="spellEnd"/>
          </w:p>
        </w:tc>
        <w:tc>
          <w:tcPr>
            <w:tcW w:w="2409" w:type="dxa"/>
          </w:tcPr>
          <w:p w:rsidR="00F47275" w:rsidRDefault="00DA00B2" w:rsidP="00B05577">
            <w:pPr>
              <w:rPr>
                <w:rFonts w:hint="eastAsia"/>
              </w:rPr>
            </w:pPr>
            <w:r w:rsidRPr="00DA00B2">
              <w:t>The increasing ratio for the temporal adversarial loss</w:t>
            </w:r>
          </w:p>
        </w:tc>
        <w:tc>
          <w:tcPr>
            <w:tcW w:w="2350" w:type="dxa"/>
          </w:tcPr>
          <w:p w:rsidR="00F47275" w:rsidRDefault="00DA00B2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415" w:type="dxa"/>
          </w:tcPr>
          <w:p w:rsidR="00F47275" w:rsidRDefault="00DA00B2" w:rsidP="00B05577">
            <w:pPr>
              <w:rPr>
                <w:rFonts w:hint="eastAsia"/>
              </w:rPr>
            </w:pPr>
            <w:r>
              <w:t>Float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3823ED" w:rsidP="00B05577">
            <w:proofErr w:type="spellStart"/>
            <w:r w:rsidRPr="003823ED">
              <w:t>Dt_ratio_max</w:t>
            </w:r>
            <w:proofErr w:type="spellEnd"/>
          </w:p>
        </w:tc>
        <w:tc>
          <w:tcPr>
            <w:tcW w:w="2409" w:type="dxa"/>
          </w:tcPr>
          <w:p w:rsidR="00F47275" w:rsidRDefault="00DA00B2" w:rsidP="00B05577">
            <w:pPr>
              <w:rPr>
                <w:rFonts w:hint="eastAsia"/>
              </w:rPr>
            </w:pPr>
            <w:r w:rsidRPr="00DA00B2">
              <w:t>The max ratio for the temporal adversarial loss</w:t>
            </w:r>
          </w:p>
        </w:tc>
        <w:tc>
          <w:tcPr>
            <w:tcW w:w="2350" w:type="dxa"/>
          </w:tcPr>
          <w:p w:rsidR="00F47275" w:rsidRDefault="00B0396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15" w:type="dxa"/>
          </w:tcPr>
          <w:p w:rsidR="00F47275" w:rsidRDefault="00B03961" w:rsidP="00B05577">
            <w:pPr>
              <w:rPr>
                <w:rFonts w:hint="eastAsia"/>
              </w:rPr>
            </w:pPr>
            <w:r>
              <w:t>Float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3823ED" w:rsidP="00B05577">
            <w:proofErr w:type="spellStart"/>
            <w:r w:rsidRPr="003823ED">
              <w:t>Dbalance</w:t>
            </w:r>
            <w:proofErr w:type="spellEnd"/>
          </w:p>
        </w:tc>
        <w:tc>
          <w:tcPr>
            <w:tcW w:w="2409" w:type="dxa"/>
          </w:tcPr>
          <w:p w:rsidR="00F47275" w:rsidRDefault="00B03961" w:rsidP="00B05577">
            <w:pPr>
              <w:rPr>
                <w:rFonts w:hint="eastAsia"/>
              </w:rPr>
            </w:pPr>
            <w:r w:rsidRPr="00B03961">
              <w:t>An adaptive balancing for Discriminators</w:t>
            </w:r>
          </w:p>
        </w:tc>
        <w:tc>
          <w:tcPr>
            <w:tcW w:w="2350" w:type="dxa"/>
          </w:tcPr>
          <w:p w:rsidR="00F47275" w:rsidRDefault="00B0396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15" w:type="dxa"/>
          </w:tcPr>
          <w:p w:rsidR="00F47275" w:rsidRDefault="00B03961" w:rsidP="00B05577">
            <w:pPr>
              <w:rPr>
                <w:rFonts w:hint="eastAsia"/>
              </w:rPr>
            </w:pPr>
            <w:r>
              <w:t>Float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3823ED" w:rsidP="00B05577">
            <w:proofErr w:type="spellStart"/>
            <w:r w:rsidRPr="003823ED">
              <w:t>crop_dt</w:t>
            </w:r>
            <w:proofErr w:type="spellEnd"/>
          </w:p>
        </w:tc>
        <w:tc>
          <w:tcPr>
            <w:tcW w:w="2409" w:type="dxa"/>
          </w:tcPr>
          <w:p w:rsidR="00F47275" w:rsidRDefault="00B03961" w:rsidP="00B05577">
            <w:pPr>
              <w:rPr>
                <w:rFonts w:hint="eastAsia"/>
              </w:rPr>
            </w:pPr>
            <w:r w:rsidRPr="00B03961">
              <w:t>factor of dt crop</w:t>
            </w:r>
          </w:p>
        </w:tc>
        <w:tc>
          <w:tcPr>
            <w:tcW w:w="2350" w:type="dxa"/>
          </w:tcPr>
          <w:p w:rsidR="00F47275" w:rsidRDefault="00B0396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415" w:type="dxa"/>
          </w:tcPr>
          <w:p w:rsidR="00F47275" w:rsidRDefault="00B03961" w:rsidP="00B05577">
            <w:pPr>
              <w:rPr>
                <w:rFonts w:hint="eastAsia"/>
              </w:rPr>
            </w:pPr>
            <w:r>
              <w:t>Float</w:t>
            </w:r>
          </w:p>
        </w:tc>
      </w:tr>
      <w:tr w:rsidR="00F47275" w:rsidTr="003823ED">
        <w:tc>
          <w:tcPr>
            <w:tcW w:w="2122" w:type="dxa"/>
          </w:tcPr>
          <w:p w:rsidR="00F47275" w:rsidRPr="00F47275" w:rsidRDefault="003823ED" w:rsidP="00B05577">
            <w:r w:rsidRPr="003823ED">
              <w:t>D_LAYERLOSS</w:t>
            </w:r>
          </w:p>
        </w:tc>
        <w:tc>
          <w:tcPr>
            <w:tcW w:w="2409" w:type="dxa"/>
          </w:tcPr>
          <w:p w:rsidR="00F47275" w:rsidRDefault="00B03961" w:rsidP="00B05577">
            <w:pPr>
              <w:rPr>
                <w:rFonts w:hint="eastAsia"/>
              </w:rPr>
            </w:pPr>
            <w:r w:rsidRPr="00B03961">
              <w:t>Whether use layer loss from D</w:t>
            </w:r>
          </w:p>
        </w:tc>
        <w:tc>
          <w:tcPr>
            <w:tcW w:w="2350" w:type="dxa"/>
          </w:tcPr>
          <w:p w:rsidR="00F47275" w:rsidRDefault="00B0396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15" w:type="dxa"/>
          </w:tcPr>
          <w:p w:rsidR="00F47275" w:rsidRDefault="00B03961" w:rsidP="00B0557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</w:tr>
    </w:tbl>
    <w:p w:rsidR="00B05577" w:rsidRDefault="00164ED9" w:rsidP="00164ED9">
      <w:pPr>
        <w:pStyle w:val="2"/>
      </w:pPr>
      <w:r>
        <w:rPr>
          <w:rFonts w:hint="eastAsia"/>
        </w:rPr>
        <w:t>训练过程</w:t>
      </w:r>
    </w:p>
    <w:p w:rsidR="00164ED9" w:rsidRPr="00164ED9" w:rsidRDefault="009E7665" w:rsidP="009D195D">
      <w:pPr>
        <w:pStyle w:val="3"/>
        <w:rPr>
          <w:rFonts w:hint="eastAsia"/>
        </w:rPr>
      </w:pPr>
      <w:r w:rsidRPr="009E7665">
        <w:t>frvsr_gpu_data_loader</w:t>
      </w:r>
      <w:bookmarkStart w:id="0" w:name="_GoBack"/>
      <w:bookmarkEnd w:id="0"/>
    </w:p>
    <w:sectPr w:rsidR="00164ED9" w:rsidRPr="0016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1D1" w:rsidRDefault="00BE31D1" w:rsidP="003A6DFC">
      <w:r>
        <w:separator/>
      </w:r>
    </w:p>
  </w:endnote>
  <w:endnote w:type="continuationSeparator" w:id="0">
    <w:p w:rsidR="00BE31D1" w:rsidRDefault="00BE31D1" w:rsidP="003A6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1D1" w:rsidRDefault="00BE31D1" w:rsidP="003A6DFC">
      <w:r>
        <w:separator/>
      </w:r>
    </w:p>
  </w:footnote>
  <w:footnote w:type="continuationSeparator" w:id="0">
    <w:p w:rsidR="00BE31D1" w:rsidRDefault="00BE31D1" w:rsidP="003A6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492"/>
    <w:multiLevelType w:val="hybridMultilevel"/>
    <w:tmpl w:val="D520DBFA"/>
    <w:lvl w:ilvl="0" w:tplc="82685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F49A1"/>
    <w:multiLevelType w:val="multilevel"/>
    <w:tmpl w:val="EE4451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DFF6D14"/>
    <w:multiLevelType w:val="multilevel"/>
    <w:tmpl w:val="2DF2099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FC"/>
    <w:rsid w:val="000056C3"/>
    <w:rsid w:val="00007C21"/>
    <w:rsid w:val="0005242A"/>
    <w:rsid w:val="000908E1"/>
    <w:rsid w:val="00101D34"/>
    <w:rsid w:val="00110EC9"/>
    <w:rsid w:val="00164ED9"/>
    <w:rsid w:val="001C2BB4"/>
    <w:rsid w:val="00215586"/>
    <w:rsid w:val="00224806"/>
    <w:rsid w:val="00245BC4"/>
    <w:rsid w:val="002960A6"/>
    <w:rsid w:val="002C3EDA"/>
    <w:rsid w:val="003254DA"/>
    <w:rsid w:val="00377813"/>
    <w:rsid w:val="003823ED"/>
    <w:rsid w:val="0039274E"/>
    <w:rsid w:val="003A6DFC"/>
    <w:rsid w:val="003C39C5"/>
    <w:rsid w:val="00435C1C"/>
    <w:rsid w:val="004456B5"/>
    <w:rsid w:val="004B4E2C"/>
    <w:rsid w:val="004D1AF2"/>
    <w:rsid w:val="004E6A1B"/>
    <w:rsid w:val="004F2315"/>
    <w:rsid w:val="00510523"/>
    <w:rsid w:val="005700DA"/>
    <w:rsid w:val="00591D7F"/>
    <w:rsid w:val="005B0C85"/>
    <w:rsid w:val="005F675F"/>
    <w:rsid w:val="00643D6F"/>
    <w:rsid w:val="00647C25"/>
    <w:rsid w:val="006B38D2"/>
    <w:rsid w:val="006E683E"/>
    <w:rsid w:val="00727B92"/>
    <w:rsid w:val="00730DBB"/>
    <w:rsid w:val="00742838"/>
    <w:rsid w:val="008241BF"/>
    <w:rsid w:val="00843636"/>
    <w:rsid w:val="00870D1B"/>
    <w:rsid w:val="008877FC"/>
    <w:rsid w:val="008F0C6C"/>
    <w:rsid w:val="009D195D"/>
    <w:rsid w:val="009D5996"/>
    <w:rsid w:val="009E7665"/>
    <w:rsid w:val="00A8393B"/>
    <w:rsid w:val="00AE7CD8"/>
    <w:rsid w:val="00B03961"/>
    <w:rsid w:val="00B05577"/>
    <w:rsid w:val="00B15674"/>
    <w:rsid w:val="00B37FF4"/>
    <w:rsid w:val="00B55989"/>
    <w:rsid w:val="00B620BE"/>
    <w:rsid w:val="00B76AEA"/>
    <w:rsid w:val="00BE31D1"/>
    <w:rsid w:val="00BE4B13"/>
    <w:rsid w:val="00C00296"/>
    <w:rsid w:val="00C57160"/>
    <w:rsid w:val="00C75899"/>
    <w:rsid w:val="00C81B0E"/>
    <w:rsid w:val="00CE29BB"/>
    <w:rsid w:val="00D03575"/>
    <w:rsid w:val="00D47E1D"/>
    <w:rsid w:val="00D84788"/>
    <w:rsid w:val="00DA00B2"/>
    <w:rsid w:val="00DD0D15"/>
    <w:rsid w:val="00DF6A76"/>
    <w:rsid w:val="00E7240D"/>
    <w:rsid w:val="00E92866"/>
    <w:rsid w:val="00ED7DF2"/>
    <w:rsid w:val="00EF1812"/>
    <w:rsid w:val="00F320DF"/>
    <w:rsid w:val="00F44C12"/>
    <w:rsid w:val="00F47275"/>
    <w:rsid w:val="00F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457B7"/>
  <w15:chartTrackingRefBased/>
  <w15:docId w15:val="{CA15A912-EF8B-4162-AAFF-B3500961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4D1A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B559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01D34"/>
    <w:pPr>
      <w:ind w:firstLineChars="200" w:firstLine="420"/>
    </w:pPr>
  </w:style>
  <w:style w:type="paragraph" w:customStyle="1" w:styleId="1">
    <w:name w:val="我的标题1"/>
    <w:basedOn w:val="10"/>
    <w:link w:val="12"/>
    <w:autoRedefine/>
    <w:qFormat/>
    <w:rsid w:val="00BE4B13"/>
    <w:pPr>
      <w:numPr>
        <w:numId w:val="3"/>
      </w:numPr>
      <w:spacing w:before="0" w:after="0" w:line="240" w:lineRule="auto"/>
    </w:pPr>
    <w:rPr>
      <w:b w:val="0"/>
      <w:sz w:val="21"/>
    </w:rPr>
  </w:style>
  <w:style w:type="character" w:customStyle="1" w:styleId="11">
    <w:name w:val="标题 1 字符"/>
    <w:basedOn w:val="a0"/>
    <w:link w:val="10"/>
    <w:uiPriority w:val="9"/>
    <w:rsid w:val="004D1AF2"/>
    <w:rPr>
      <w:b/>
      <w:bCs/>
      <w:kern w:val="44"/>
      <w:sz w:val="44"/>
      <w:szCs w:val="44"/>
    </w:rPr>
  </w:style>
  <w:style w:type="character" w:customStyle="1" w:styleId="a4">
    <w:name w:val="列表段落 字符"/>
    <w:basedOn w:val="a0"/>
    <w:link w:val="a3"/>
    <w:uiPriority w:val="34"/>
    <w:rsid w:val="004D1AF2"/>
  </w:style>
  <w:style w:type="character" w:customStyle="1" w:styleId="12">
    <w:name w:val="我的标题1 字符"/>
    <w:basedOn w:val="a4"/>
    <w:link w:val="1"/>
    <w:rsid w:val="00BE4B13"/>
    <w:rPr>
      <w:bCs/>
      <w:kern w:val="44"/>
      <w:szCs w:val="44"/>
    </w:rPr>
  </w:style>
  <w:style w:type="character" w:styleId="a5">
    <w:name w:val="Hyperlink"/>
    <w:basedOn w:val="a0"/>
    <w:uiPriority w:val="99"/>
    <w:unhideWhenUsed/>
    <w:rsid w:val="0022480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47E1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47E1D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47E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47E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我的标题2"/>
    <w:basedOn w:val="a"/>
    <w:next w:val="a"/>
    <w:link w:val="22"/>
    <w:autoRedefine/>
    <w:qFormat/>
    <w:rsid w:val="00E92866"/>
    <w:pPr>
      <w:numPr>
        <w:ilvl w:val="1"/>
        <w:numId w:val="3"/>
      </w:numPr>
      <w:ind w:left="680"/>
      <w:outlineLvl w:val="1"/>
    </w:pPr>
  </w:style>
  <w:style w:type="character" w:customStyle="1" w:styleId="21">
    <w:name w:val="标题 2 字符"/>
    <w:basedOn w:val="a0"/>
    <w:link w:val="20"/>
    <w:uiPriority w:val="9"/>
    <w:rsid w:val="00B559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我的标题2 字符"/>
    <w:basedOn w:val="12"/>
    <w:link w:val="2"/>
    <w:rsid w:val="00E92866"/>
    <w:rPr>
      <w:bCs w:val="0"/>
      <w:kern w:val="44"/>
      <w:szCs w:val="44"/>
    </w:rPr>
  </w:style>
  <w:style w:type="paragraph" w:customStyle="1" w:styleId="3">
    <w:name w:val="我的标题3"/>
    <w:basedOn w:val="2"/>
    <w:next w:val="a"/>
    <w:link w:val="30"/>
    <w:autoRedefine/>
    <w:qFormat/>
    <w:rsid w:val="00E92866"/>
    <w:pPr>
      <w:numPr>
        <w:ilvl w:val="2"/>
      </w:numPr>
      <w:ind w:left="851"/>
      <w:outlineLvl w:val="2"/>
    </w:pPr>
  </w:style>
  <w:style w:type="paragraph" w:customStyle="1" w:styleId="4">
    <w:name w:val="我的标题4"/>
    <w:basedOn w:val="3"/>
    <w:next w:val="a"/>
    <w:link w:val="40"/>
    <w:autoRedefine/>
    <w:qFormat/>
    <w:rsid w:val="00E92866"/>
    <w:pPr>
      <w:numPr>
        <w:ilvl w:val="3"/>
      </w:numPr>
      <w:ind w:left="1049" w:hanging="709"/>
      <w:outlineLvl w:val="3"/>
    </w:pPr>
  </w:style>
  <w:style w:type="character" w:customStyle="1" w:styleId="30">
    <w:name w:val="我的标题3 字符"/>
    <w:basedOn w:val="a0"/>
    <w:link w:val="3"/>
    <w:rsid w:val="00742838"/>
  </w:style>
  <w:style w:type="paragraph" w:styleId="TOC">
    <w:name w:val="TOC Heading"/>
    <w:basedOn w:val="10"/>
    <w:next w:val="a"/>
    <w:uiPriority w:val="39"/>
    <w:unhideWhenUsed/>
    <w:qFormat/>
    <w:rsid w:val="006E68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0">
    <w:name w:val="我的标题4 字符"/>
    <w:basedOn w:val="30"/>
    <w:link w:val="4"/>
    <w:rsid w:val="00E92866"/>
  </w:style>
  <w:style w:type="paragraph" w:styleId="TOC1">
    <w:name w:val="toc 1"/>
    <w:basedOn w:val="a"/>
    <w:next w:val="a"/>
    <w:autoRedefine/>
    <w:uiPriority w:val="39"/>
    <w:unhideWhenUsed/>
    <w:rsid w:val="006E683E"/>
  </w:style>
  <w:style w:type="paragraph" w:styleId="TOC2">
    <w:name w:val="toc 2"/>
    <w:basedOn w:val="a"/>
    <w:next w:val="a"/>
    <w:autoRedefine/>
    <w:uiPriority w:val="39"/>
    <w:unhideWhenUsed/>
    <w:rsid w:val="006E683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683E"/>
    <w:pPr>
      <w:ind w:leftChars="400" w:left="840"/>
    </w:pPr>
  </w:style>
  <w:style w:type="paragraph" w:styleId="aa">
    <w:name w:val="header"/>
    <w:basedOn w:val="a"/>
    <w:link w:val="ab"/>
    <w:uiPriority w:val="99"/>
    <w:unhideWhenUsed/>
    <w:rsid w:val="003A6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A6DF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A6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A6DFC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4B4E2C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296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499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542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959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YLI\Documents\&#33258;&#23450;&#20041;%20Office%20&#27169;&#26495;\&#31639;&#27861;&#23703;&#38754;&#35797;&#38382;&#390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07BF0-A29C-476D-8EDC-5AE37CB1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算法岗面试问题.dotx</Template>
  <TotalTime>132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Li</dc:creator>
  <cp:keywords/>
  <dc:description/>
  <cp:lastModifiedBy>Li YY</cp:lastModifiedBy>
  <cp:revision>10</cp:revision>
  <dcterms:created xsi:type="dcterms:W3CDTF">2019-08-16T06:57:00Z</dcterms:created>
  <dcterms:modified xsi:type="dcterms:W3CDTF">2019-08-16T09:48:00Z</dcterms:modified>
</cp:coreProperties>
</file>